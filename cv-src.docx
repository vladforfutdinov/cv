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A38" w:rsidRPr="0053493F" w:rsidRDefault="003D5EE8" w:rsidP="0050471B">
      <w:pPr>
        <w:pStyle w:val="Name"/>
      </w:pPr>
      <w:r w:rsidRPr="0053493F">
        <w:t>Volodymyr Forfutdinov</w:t>
      </w:r>
      <w:r w:rsidR="001E473A" w:rsidRPr="0053493F">
        <w:t xml:space="preserve"> </w:t>
      </w:r>
      <w:r w:rsidR="009D2FFA" w:rsidRPr="0053493F">
        <w:t>CV</w:t>
      </w:r>
    </w:p>
    <w:p w:rsidR="005616C3" w:rsidRPr="0053493F" w:rsidRDefault="000B5DC5" w:rsidP="0050471B">
      <w:pPr>
        <w:pStyle w:val="Name"/>
        <w:ind w:firstLine="708"/>
        <w:rPr>
          <w:sz w:val="18"/>
          <w:szCs w:val="18"/>
        </w:rPr>
      </w:pPr>
      <w:r w:rsidRPr="0053493F">
        <w:rPr>
          <w:sz w:val="18"/>
          <w:szCs w:val="18"/>
        </w:rPr>
        <w:t>Phone:</w:t>
      </w:r>
      <w:r w:rsidRPr="0053493F">
        <w:rPr>
          <w:sz w:val="18"/>
          <w:szCs w:val="18"/>
        </w:rPr>
        <w:tab/>
      </w:r>
      <w:r w:rsidR="00831F7F" w:rsidRPr="0053493F">
        <w:rPr>
          <w:sz w:val="18"/>
          <w:szCs w:val="18"/>
        </w:rPr>
        <w:t>+38</w:t>
      </w:r>
      <w:r w:rsidR="00D145F0">
        <w:rPr>
          <w:sz w:val="18"/>
          <w:szCs w:val="18"/>
        </w:rPr>
        <w:t xml:space="preserve"> </w:t>
      </w:r>
      <w:r w:rsidR="00831F7F" w:rsidRPr="0053493F">
        <w:rPr>
          <w:sz w:val="18"/>
          <w:szCs w:val="18"/>
        </w:rPr>
        <w:t>066</w:t>
      </w:r>
      <w:r w:rsidR="00D145F0">
        <w:rPr>
          <w:sz w:val="18"/>
          <w:szCs w:val="18"/>
        </w:rPr>
        <w:t xml:space="preserve"> </w:t>
      </w:r>
      <w:r w:rsidR="003D5EE8" w:rsidRPr="0053493F">
        <w:rPr>
          <w:sz w:val="18"/>
          <w:szCs w:val="18"/>
        </w:rPr>
        <w:t>716</w:t>
      </w:r>
      <w:r w:rsidR="00D145F0">
        <w:rPr>
          <w:sz w:val="18"/>
          <w:szCs w:val="18"/>
        </w:rPr>
        <w:t xml:space="preserve"> </w:t>
      </w:r>
      <w:r w:rsidR="003D5EE8" w:rsidRPr="0053493F">
        <w:rPr>
          <w:sz w:val="18"/>
          <w:szCs w:val="18"/>
        </w:rPr>
        <w:t>04</w:t>
      </w:r>
      <w:r w:rsidR="00D145F0">
        <w:rPr>
          <w:sz w:val="18"/>
          <w:szCs w:val="18"/>
        </w:rPr>
        <w:t xml:space="preserve"> </w:t>
      </w:r>
      <w:r w:rsidR="003D5EE8" w:rsidRPr="0053493F">
        <w:rPr>
          <w:sz w:val="18"/>
          <w:szCs w:val="18"/>
        </w:rPr>
        <w:t>54</w:t>
      </w:r>
      <w:r w:rsidRPr="0053493F">
        <w:rPr>
          <w:sz w:val="18"/>
          <w:szCs w:val="18"/>
        </w:rPr>
        <w:tab/>
      </w:r>
      <w:r w:rsidRPr="0053493F">
        <w:rPr>
          <w:sz w:val="18"/>
          <w:szCs w:val="18"/>
        </w:rPr>
        <w:tab/>
      </w:r>
      <w:r w:rsidRPr="0053493F">
        <w:rPr>
          <w:sz w:val="18"/>
          <w:szCs w:val="18"/>
        </w:rPr>
        <w:tab/>
      </w:r>
      <w:r w:rsidRPr="0053493F">
        <w:rPr>
          <w:sz w:val="18"/>
          <w:szCs w:val="18"/>
        </w:rPr>
        <w:tab/>
      </w:r>
      <w:r w:rsidRPr="0053493F">
        <w:rPr>
          <w:sz w:val="18"/>
          <w:szCs w:val="18"/>
        </w:rPr>
        <w:tab/>
      </w:r>
      <w:r w:rsidRPr="0053493F">
        <w:rPr>
          <w:sz w:val="18"/>
          <w:szCs w:val="18"/>
        </w:rPr>
        <w:tab/>
      </w:r>
      <w:r w:rsidRPr="0053493F">
        <w:rPr>
          <w:sz w:val="18"/>
          <w:szCs w:val="18"/>
        </w:rPr>
        <w:tab/>
      </w:r>
      <w:r w:rsidRPr="0053493F">
        <w:rPr>
          <w:sz w:val="18"/>
          <w:szCs w:val="18"/>
        </w:rPr>
        <w:tab/>
        <w:t>Born in: 19</w:t>
      </w:r>
      <w:r w:rsidR="007676EC" w:rsidRPr="0053493F">
        <w:rPr>
          <w:sz w:val="18"/>
          <w:szCs w:val="18"/>
        </w:rPr>
        <w:t>77</w:t>
      </w:r>
    </w:p>
    <w:p w:rsidR="005616C3" w:rsidRPr="0053493F" w:rsidRDefault="000B5DC5" w:rsidP="0050471B">
      <w:pPr>
        <w:pStyle w:val="Name"/>
        <w:ind w:firstLine="708"/>
        <w:rPr>
          <w:sz w:val="18"/>
          <w:szCs w:val="18"/>
        </w:rPr>
      </w:pPr>
      <w:r w:rsidRPr="0053493F">
        <w:rPr>
          <w:sz w:val="18"/>
          <w:szCs w:val="18"/>
        </w:rPr>
        <w:t xml:space="preserve">Address: </w:t>
      </w:r>
      <w:r w:rsidR="005616C3" w:rsidRPr="0053493F">
        <w:rPr>
          <w:sz w:val="18"/>
          <w:szCs w:val="18"/>
        </w:rPr>
        <w:t>Kharkov</w:t>
      </w:r>
      <w:r w:rsidRPr="0053493F">
        <w:rPr>
          <w:sz w:val="18"/>
          <w:szCs w:val="18"/>
        </w:rPr>
        <w:t>, Ukraine</w:t>
      </w:r>
    </w:p>
    <w:p w:rsidR="005A0A38" w:rsidRPr="0053493F" w:rsidRDefault="009D2FFA" w:rsidP="0050471B">
      <w:pPr>
        <w:pStyle w:val="Sectiontitle"/>
      </w:pPr>
      <w:r w:rsidRPr="0053493F">
        <w:t>SUMMARY</w:t>
      </w:r>
    </w:p>
    <w:p w:rsidR="00FE0CF2" w:rsidRDefault="00831F7F" w:rsidP="0050471B">
      <w:pPr>
        <w:pStyle w:val="Bodytext0"/>
        <w:jc w:val="left"/>
      </w:pPr>
      <w:r w:rsidRPr="0053493F">
        <w:rPr>
          <w:b/>
        </w:rPr>
        <w:t>Senior Software</w:t>
      </w:r>
      <w:r w:rsidR="00B57BDF" w:rsidRPr="00B57BDF">
        <w:rPr>
          <w:b/>
        </w:rPr>
        <w:t xml:space="preserve"> </w:t>
      </w:r>
      <w:r w:rsidR="008F56F8">
        <w:rPr>
          <w:b/>
        </w:rPr>
        <w:t>Developer</w:t>
      </w:r>
      <w:r w:rsidR="005616C3" w:rsidRPr="0053493F">
        <w:rPr>
          <w:b/>
        </w:rPr>
        <w:t xml:space="preserve"> </w:t>
      </w:r>
      <w:r w:rsidR="003D5EE8" w:rsidRPr="0053493F">
        <w:t xml:space="preserve">with more than 10-year experience and expert knowledge </w:t>
      </w:r>
      <w:r w:rsidR="0001419B">
        <w:t>of</w:t>
      </w:r>
      <w:r w:rsidR="003D5EE8" w:rsidRPr="0053493F">
        <w:t xml:space="preserve"> HTML</w:t>
      </w:r>
      <w:r w:rsidR="007C544B">
        <w:t>5</w:t>
      </w:r>
      <w:r w:rsidR="003D5EE8" w:rsidRPr="0053493F">
        <w:t>/CSS</w:t>
      </w:r>
      <w:r w:rsidR="007C544B">
        <w:t>3</w:t>
      </w:r>
      <w:r w:rsidR="00A92F69">
        <w:t>/JavaScript</w:t>
      </w:r>
      <w:r w:rsidR="00663450" w:rsidRPr="0053493F">
        <w:t xml:space="preserve"> cross-browser</w:t>
      </w:r>
      <w:r w:rsidR="00B26870">
        <w:t xml:space="preserve"> and cross-platform</w:t>
      </w:r>
      <w:r w:rsidR="00663450" w:rsidRPr="0053493F">
        <w:t xml:space="preserve"> semantic markup. </w:t>
      </w:r>
    </w:p>
    <w:p w:rsidR="003F1E29" w:rsidRDefault="00663450" w:rsidP="0050471B">
      <w:pPr>
        <w:pStyle w:val="Bodytext0"/>
        <w:jc w:val="left"/>
      </w:pPr>
      <w:r w:rsidRPr="0053493F">
        <w:t>Experience</w:t>
      </w:r>
      <w:r w:rsidR="003D5EE8" w:rsidRPr="0053493F">
        <w:t xml:space="preserve"> o</w:t>
      </w:r>
      <w:r w:rsidRPr="0053493F">
        <w:t>n</w:t>
      </w:r>
      <w:r w:rsidR="003D5EE8" w:rsidRPr="0053493F">
        <w:t xml:space="preserve"> JavaScript/AJAX development</w:t>
      </w:r>
      <w:r w:rsidRPr="0053493F">
        <w:t xml:space="preserve"> with</w:t>
      </w:r>
      <w:r w:rsidR="003D5EE8" w:rsidRPr="0053493F">
        <w:t xml:space="preserve"> frameworks</w:t>
      </w:r>
      <w:r w:rsidRPr="0053493F">
        <w:t xml:space="preserve">: </w:t>
      </w:r>
      <w:bookmarkStart w:id="0" w:name="OLE_LINK1"/>
      <w:bookmarkStart w:id="1" w:name="OLE_LINK2"/>
      <w:r w:rsidR="003D5EE8" w:rsidRPr="0053493F">
        <w:t>Google Closure JavaScript</w:t>
      </w:r>
      <w:bookmarkEnd w:id="0"/>
      <w:bookmarkEnd w:id="1"/>
      <w:r w:rsidR="003D5EE8" w:rsidRPr="0053493F">
        <w:t xml:space="preserve">, </w:t>
      </w:r>
      <w:bookmarkStart w:id="2" w:name="OLE_LINK3"/>
      <w:r w:rsidR="003D5EE8" w:rsidRPr="0053493F">
        <w:t>jQuery</w:t>
      </w:r>
      <w:bookmarkEnd w:id="2"/>
      <w:r w:rsidR="003D5EE8" w:rsidRPr="0053493F">
        <w:t xml:space="preserve">, AngularJS, node.js, </w:t>
      </w:r>
      <w:bookmarkStart w:id="3" w:name="OLE_LINK16"/>
      <w:r w:rsidR="003D5EE8" w:rsidRPr="0053493F">
        <w:t>backbone</w:t>
      </w:r>
      <w:bookmarkEnd w:id="3"/>
      <w:r w:rsidR="003D5EE8" w:rsidRPr="0053493F">
        <w:t xml:space="preserve">. </w:t>
      </w:r>
    </w:p>
    <w:p w:rsidR="00FE0CF2" w:rsidRDefault="00FE0CF2" w:rsidP="0050471B">
      <w:pPr>
        <w:pStyle w:val="Bodytext0"/>
        <w:jc w:val="left"/>
      </w:pPr>
      <w:r>
        <w:t xml:space="preserve">Familiar with </w:t>
      </w:r>
      <w:r w:rsidR="007E0E77">
        <w:t xml:space="preserve">implementation </w:t>
      </w:r>
      <w:r>
        <w:t xml:space="preserve">methods </w:t>
      </w:r>
      <w:r w:rsidR="00EE2DBF">
        <w:t>of</w:t>
      </w:r>
      <w:r>
        <w:t xml:space="preserve"> </w:t>
      </w:r>
      <w:r w:rsidR="004F7F8A">
        <w:t xml:space="preserve">interfaces with </w:t>
      </w:r>
      <w:r w:rsidR="00EE2DBF">
        <w:t>responsive</w:t>
      </w:r>
      <w:r w:rsidR="007773FF" w:rsidRPr="007773FF">
        <w:t>/ad</w:t>
      </w:r>
      <w:r w:rsidR="007773FF">
        <w:t>a</w:t>
      </w:r>
      <w:r w:rsidR="007773FF" w:rsidRPr="007773FF">
        <w:t>pt</w:t>
      </w:r>
      <w:r w:rsidR="007773FF">
        <w:t>ive</w:t>
      </w:r>
      <w:r w:rsidR="00EE2DBF">
        <w:t xml:space="preserve"> layout</w:t>
      </w:r>
      <w:r>
        <w:t>.</w:t>
      </w:r>
    </w:p>
    <w:p w:rsidR="00106995" w:rsidRDefault="00746F92" w:rsidP="0050471B">
      <w:pPr>
        <w:pStyle w:val="Bodytext0"/>
        <w:jc w:val="left"/>
      </w:pPr>
      <w:r w:rsidRPr="00746F92">
        <w:t>Participate</w:t>
      </w:r>
      <w:r w:rsidR="00F37D8E">
        <w:t>d</w:t>
      </w:r>
      <w:r w:rsidRPr="00746F92">
        <w:t xml:space="preserve"> </w:t>
      </w:r>
      <w:r w:rsidR="00F37D8E">
        <w:t>to</w:t>
      </w:r>
      <w:r>
        <w:t xml:space="preserve"> projects </w:t>
      </w:r>
      <w:r w:rsidR="00106995" w:rsidRPr="003F1E29">
        <w:t>with</w:t>
      </w:r>
      <w:r w:rsidR="00106995">
        <w:t xml:space="preserve"> Agile/SCRUM process organization.</w:t>
      </w:r>
    </w:p>
    <w:p w:rsidR="00FC2B98" w:rsidRPr="00FC2B98" w:rsidRDefault="00FC2B98" w:rsidP="0050471B">
      <w:pPr>
        <w:pStyle w:val="Bodytext0"/>
        <w:jc w:val="left"/>
      </w:pPr>
      <w:r w:rsidRPr="00FC2B98">
        <w:t>Participated in the trip</w:t>
      </w:r>
      <w:r w:rsidR="00FF7A4A">
        <w:t>s</w:t>
      </w:r>
      <w:r w:rsidRPr="00FC2B98">
        <w:t xml:space="preserve"> and negotiated with the client during the </w:t>
      </w:r>
      <w:r w:rsidR="00780F53" w:rsidRPr="00FC2B98">
        <w:t xml:space="preserve">project </w:t>
      </w:r>
      <w:r w:rsidRPr="00FC2B98">
        <w:t>requirements analysis.</w:t>
      </w:r>
    </w:p>
    <w:p w:rsidR="00E761C9" w:rsidRDefault="003F1E29" w:rsidP="0050471B">
      <w:pPr>
        <w:pStyle w:val="Bodytext0"/>
        <w:jc w:val="left"/>
      </w:pPr>
      <w:r w:rsidRPr="0053493F">
        <w:t xml:space="preserve">Team leadership </w:t>
      </w:r>
      <w:r w:rsidR="00F2338E">
        <w:t xml:space="preserve">and department </w:t>
      </w:r>
      <w:r w:rsidR="00F2338E" w:rsidRPr="0053493F">
        <w:t xml:space="preserve">management </w:t>
      </w:r>
      <w:r w:rsidRPr="0053493F">
        <w:t>experience, high analytical</w:t>
      </w:r>
      <w:r w:rsidR="00780F53" w:rsidRPr="00780F53">
        <w:t>,</w:t>
      </w:r>
      <w:r w:rsidRPr="0053493F">
        <w:t xml:space="preserve"> communicative </w:t>
      </w:r>
      <w:r w:rsidR="00780F53" w:rsidRPr="00780F53">
        <w:t xml:space="preserve">and </w:t>
      </w:r>
      <w:r w:rsidR="00780F53">
        <w:t xml:space="preserve">mentoring </w:t>
      </w:r>
      <w:r w:rsidRPr="0053493F">
        <w:t xml:space="preserve">skills. </w:t>
      </w:r>
    </w:p>
    <w:p w:rsidR="00DF1E14" w:rsidRDefault="00DF1E14" w:rsidP="0050471B">
      <w:pPr>
        <w:pStyle w:val="Bodytext0"/>
        <w:jc w:val="left"/>
      </w:pPr>
    </w:p>
    <w:p w:rsidR="00DF1E14" w:rsidRDefault="00DF1E14" w:rsidP="0050471B">
      <w:pPr>
        <w:pStyle w:val="Bodytext0"/>
        <w:jc w:val="left"/>
        <w:rPr>
          <w:lang w:val="ru-RU"/>
        </w:rPr>
      </w:pPr>
      <w:r w:rsidRPr="00DF1E14">
        <w:rPr>
          <w:b/>
          <w:lang w:val="ru-RU"/>
        </w:rPr>
        <w:t>Старший инженер-программист</w:t>
      </w:r>
      <w:r>
        <w:rPr>
          <w:lang w:val="ru-RU"/>
        </w:rPr>
        <w:t xml:space="preserve"> с более чем 10-летним опытом и экспертизой</w:t>
      </w:r>
      <w:r w:rsidR="00CD5203">
        <w:rPr>
          <w:lang w:val="ru-RU"/>
        </w:rPr>
        <w:t xml:space="preserve"> </w:t>
      </w:r>
      <w:r w:rsidR="0050471B" w:rsidRPr="0053493F">
        <w:t>HTML</w:t>
      </w:r>
      <w:r w:rsidR="0050471B" w:rsidRPr="00DF1E14">
        <w:rPr>
          <w:lang w:val="ru-RU"/>
        </w:rPr>
        <w:t>5/</w:t>
      </w:r>
      <w:r w:rsidR="0050471B" w:rsidRPr="0053493F">
        <w:t>CSS</w:t>
      </w:r>
      <w:r w:rsidR="0050471B" w:rsidRPr="00DF1E14">
        <w:rPr>
          <w:lang w:val="ru-RU"/>
        </w:rPr>
        <w:t>3/</w:t>
      </w:r>
      <w:r w:rsidR="0050471B">
        <w:t>JavaScript</w:t>
      </w:r>
      <w:r w:rsidR="0050471B">
        <w:rPr>
          <w:lang w:val="ru-RU"/>
        </w:rPr>
        <w:t xml:space="preserve"> </w:t>
      </w:r>
      <w:r>
        <w:rPr>
          <w:lang w:val="ru-RU"/>
        </w:rPr>
        <w:t>кросс</w:t>
      </w:r>
      <w:r w:rsidR="00CD5203" w:rsidRPr="00CD5203">
        <w:rPr>
          <w:lang w:val="ru-RU"/>
        </w:rPr>
        <w:t>-</w:t>
      </w:r>
      <w:r>
        <w:rPr>
          <w:lang w:val="ru-RU"/>
        </w:rPr>
        <w:t>браузерн</w:t>
      </w:r>
      <w:r w:rsidR="0050471B">
        <w:rPr>
          <w:lang w:val="ru-RU"/>
        </w:rPr>
        <w:t>ой</w:t>
      </w:r>
      <w:r w:rsidR="006F0D7B">
        <w:rPr>
          <w:lang w:val="ru-RU"/>
        </w:rPr>
        <w:t xml:space="preserve"> и </w:t>
      </w:r>
      <w:r w:rsidR="00B57DEF">
        <w:rPr>
          <w:lang w:val="ru-RU"/>
        </w:rPr>
        <w:t>кросс</w:t>
      </w:r>
      <w:r w:rsidR="00B57DEF" w:rsidRPr="00CD5203">
        <w:rPr>
          <w:lang w:val="ru-RU"/>
        </w:rPr>
        <w:t>платформенной</w:t>
      </w:r>
      <w:r w:rsidR="0050471B">
        <w:rPr>
          <w:lang w:val="ru-RU"/>
        </w:rPr>
        <w:t xml:space="preserve"> верстк</w:t>
      </w:r>
      <w:r w:rsidR="00CD5203">
        <w:rPr>
          <w:lang w:val="ru-RU"/>
        </w:rPr>
        <w:t>и</w:t>
      </w:r>
      <w:r>
        <w:rPr>
          <w:lang w:val="ru-RU"/>
        </w:rPr>
        <w:t>.</w:t>
      </w:r>
    </w:p>
    <w:p w:rsidR="00DF1E14" w:rsidRDefault="00DF1E14" w:rsidP="0050471B">
      <w:pPr>
        <w:pStyle w:val="Bodytext0"/>
        <w:jc w:val="left"/>
        <w:rPr>
          <w:lang w:val="ru-RU"/>
        </w:rPr>
      </w:pPr>
      <w:r w:rsidRPr="00DF1E14">
        <w:rPr>
          <w:lang w:val="ru-RU"/>
        </w:rPr>
        <w:t xml:space="preserve">Опыт </w:t>
      </w:r>
      <w:r>
        <w:rPr>
          <w:lang w:val="ru-RU"/>
        </w:rPr>
        <w:t>разработк</w:t>
      </w:r>
      <w:r w:rsidR="0050471B">
        <w:rPr>
          <w:lang w:val="ru-RU"/>
        </w:rPr>
        <w:t>и</w:t>
      </w:r>
      <w:r>
        <w:rPr>
          <w:lang w:val="ru-RU"/>
        </w:rPr>
        <w:t xml:space="preserve"> </w:t>
      </w:r>
      <w:r w:rsidRPr="0053493F">
        <w:t>JavaScript</w:t>
      </w:r>
      <w:r w:rsidRPr="00DF1E14">
        <w:rPr>
          <w:lang w:val="ru-RU"/>
        </w:rPr>
        <w:t>/</w:t>
      </w:r>
      <w:r w:rsidRPr="0053493F">
        <w:t>AJAX</w:t>
      </w:r>
      <w:r w:rsidR="003B0919">
        <w:rPr>
          <w:lang w:val="ru-RU"/>
        </w:rPr>
        <w:t>-приложений</w:t>
      </w:r>
      <w:r>
        <w:rPr>
          <w:lang w:val="ru-RU"/>
        </w:rPr>
        <w:t xml:space="preserve">, с использованием </w:t>
      </w:r>
      <w:r w:rsidRPr="0053493F">
        <w:t>Google</w:t>
      </w:r>
      <w:r w:rsidRPr="00DF1E14">
        <w:rPr>
          <w:lang w:val="ru-RU"/>
        </w:rPr>
        <w:t xml:space="preserve"> </w:t>
      </w:r>
      <w:r w:rsidRPr="0053493F">
        <w:t>Closure</w:t>
      </w:r>
      <w:r w:rsidRPr="00DF1E14">
        <w:rPr>
          <w:lang w:val="ru-RU"/>
        </w:rPr>
        <w:t xml:space="preserve"> </w:t>
      </w:r>
      <w:r w:rsidRPr="0053493F">
        <w:t>JavaScript</w:t>
      </w:r>
      <w:r w:rsidRPr="00DF1E14">
        <w:rPr>
          <w:lang w:val="ru-RU"/>
        </w:rPr>
        <w:t xml:space="preserve">, </w:t>
      </w:r>
      <w:r w:rsidRPr="0053493F">
        <w:t>jQuery</w:t>
      </w:r>
      <w:r w:rsidRPr="00DF1E14">
        <w:rPr>
          <w:lang w:val="ru-RU"/>
        </w:rPr>
        <w:t xml:space="preserve">, </w:t>
      </w:r>
      <w:r w:rsidRPr="0053493F">
        <w:t>AngularJS</w:t>
      </w:r>
      <w:r w:rsidRPr="00DF1E14">
        <w:rPr>
          <w:lang w:val="ru-RU"/>
        </w:rPr>
        <w:t xml:space="preserve">, </w:t>
      </w:r>
      <w:r w:rsidRPr="0053493F">
        <w:t>node</w:t>
      </w:r>
      <w:r w:rsidRPr="00DF1E14">
        <w:rPr>
          <w:lang w:val="ru-RU"/>
        </w:rPr>
        <w:t>.</w:t>
      </w:r>
      <w:r w:rsidRPr="0053493F">
        <w:t>js</w:t>
      </w:r>
      <w:r w:rsidRPr="00DF1E14">
        <w:rPr>
          <w:lang w:val="ru-RU"/>
        </w:rPr>
        <w:t xml:space="preserve">, </w:t>
      </w:r>
      <w:r w:rsidRPr="0053493F">
        <w:t>backbone</w:t>
      </w:r>
      <w:r>
        <w:t>js</w:t>
      </w:r>
      <w:r w:rsidRPr="00B06C78">
        <w:rPr>
          <w:lang w:val="ru-RU"/>
        </w:rPr>
        <w:t>.</w:t>
      </w:r>
    </w:p>
    <w:p w:rsidR="00383806" w:rsidRDefault="00383806" w:rsidP="0050471B">
      <w:pPr>
        <w:pStyle w:val="Bodytext0"/>
        <w:jc w:val="left"/>
        <w:rPr>
          <w:lang w:val="ru-RU"/>
        </w:rPr>
      </w:pPr>
      <w:r>
        <w:rPr>
          <w:lang w:val="ru-RU"/>
        </w:rPr>
        <w:t>Знаком с методами реализации «отзывчивых</w:t>
      </w:r>
      <w:r w:rsidR="007773FF">
        <w:rPr>
          <w:lang w:val="ru-RU"/>
        </w:rPr>
        <w:t>/адаптивных</w:t>
      </w:r>
      <w:r>
        <w:rPr>
          <w:lang w:val="ru-RU"/>
        </w:rPr>
        <w:t>» интерфейсов.</w:t>
      </w:r>
    </w:p>
    <w:p w:rsidR="00383806" w:rsidRDefault="0050471B" w:rsidP="0050471B">
      <w:pPr>
        <w:pStyle w:val="Bodytext0"/>
        <w:jc w:val="left"/>
        <w:rPr>
          <w:lang w:val="ru-RU"/>
        </w:rPr>
      </w:pPr>
      <w:r>
        <w:rPr>
          <w:lang w:val="ru-RU"/>
        </w:rPr>
        <w:t>Принимал у</w:t>
      </w:r>
      <w:r w:rsidR="00746F92" w:rsidRPr="00746F92">
        <w:rPr>
          <w:lang w:val="ru-RU"/>
        </w:rPr>
        <w:t>част</w:t>
      </w:r>
      <w:r>
        <w:rPr>
          <w:lang w:val="ru-RU"/>
        </w:rPr>
        <w:t>ие</w:t>
      </w:r>
      <w:r w:rsidR="00746F92">
        <w:rPr>
          <w:lang w:val="ru-RU"/>
        </w:rPr>
        <w:t xml:space="preserve"> в проектах</w:t>
      </w:r>
      <w:r w:rsidR="00383806">
        <w:rPr>
          <w:lang w:val="ru-RU"/>
        </w:rPr>
        <w:t xml:space="preserve"> </w:t>
      </w:r>
      <w:r w:rsidR="00746F92">
        <w:rPr>
          <w:lang w:val="ru-RU"/>
        </w:rPr>
        <w:t xml:space="preserve">с </w:t>
      </w:r>
      <w:r w:rsidR="0032589E" w:rsidRPr="00383806">
        <w:rPr>
          <w:lang w:val="ru-RU"/>
        </w:rPr>
        <w:t>Agile/</w:t>
      </w:r>
      <w:r w:rsidR="0032589E" w:rsidRPr="00FC2B98">
        <w:rPr>
          <w:lang w:val="ru-RU"/>
        </w:rPr>
        <w:t>SCRUM</w:t>
      </w:r>
      <w:r w:rsidR="0032589E">
        <w:rPr>
          <w:lang w:val="ru-RU"/>
        </w:rPr>
        <w:t xml:space="preserve"> </w:t>
      </w:r>
      <w:r w:rsidR="00383806">
        <w:rPr>
          <w:lang w:val="ru-RU"/>
        </w:rPr>
        <w:t>организацие</w:t>
      </w:r>
      <w:r w:rsidR="00746F92">
        <w:rPr>
          <w:lang w:val="ru-RU"/>
        </w:rPr>
        <w:t>й</w:t>
      </w:r>
      <w:r w:rsidR="00383806">
        <w:rPr>
          <w:lang w:val="ru-RU"/>
        </w:rPr>
        <w:t xml:space="preserve"> процессов</w:t>
      </w:r>
      <w:r w:rsidR="00383806" w:rsidRPr="00383806">
        <w:rPr>
          <w:lang w:val="ru-RU"/>
        </w:rPr>
        <w:t>.</w:t>
      </w:r>
    </w:p>
    <w:p w:rsidR="00FC2B98" w:rsidRPr="00FC2B98" w:rsidRDefault="0050471B" w:rsidP="0050471B">
      <w:pPr>
        <w:pStyle w:val="Bodytext0"/>
        <w:jc w:val="left"/>
        <w:rPr>
          <w:lang w:val="ru-RU"/>
        </w:rPr>
      </w:pPr>
      <w:r>
        <w:rPr>
          <w:lang w:val="ru-RU"/>
        </w:rPr>
        <w:t>Совершал</w:t>
      </w:r>
      <w:r w:rsidR="00FC2B98" w:rsidRPr="00FC2B98">
        <w:rPr>
          <w:lang w:val="ru-RU"/>
        </w:rPr>
        <w:t xml:space="preserve"> командировк</w:t>
      </w:r>
      <w:r>
        <w:rPr>
          <w:lang w:val="ru-RU"/>
        </w:rPr>
        <w:t>и</w:t>
      </w:r>
      <w:r w:rsidR="00FC2B98" w:rsidRPr="00FC2B98">
        <w:rPr>
          <w:lang w:val="ru-RU"/>
        </w:rPr>
        <w:t xml:space="preserve"> и вел переговоры с клиентом в процессе анализа требований </w:t>
      </w:r>
      <w:r w:rsidR="009046E9">
        <w:rPr>
          <w:lang w:val="ru-RU"/>
        </w:rPr>
        <w:t xml:space="preserve">к </w:t>
      </w:r>
      <w:r w:rsidR="00FC2B98" w:rsidRPr="00FC2B98">
        <w:rPr>
          <w:lang w:val="ru-RU"/>
        </w:rPr>
        <w:t>проект</w:t>
      </w:r>
      <w:r w:rsidR="009046E9">
        <w:rPr>
          <w:lang w:val="ru-RU"/>
        </w:rPr>
        <w:t>у</w:t>
      </w:r>
      <w:r w:rsidR="00FC2B98" w:rsidRPr="00FC2B98">
        <w:rPr>
          <w:lang w:val="ru-RU"/>
        </w:rPr>
        <w:t>.</w:t>
      </w:r>
    </w:p>
    <w:p w:rsidR="001E6EE5" w:rsidRDefault="0050471B" w:rsidP="0050471B">
      <w:pPr>
        <w:pStyle w:val="Bodytext0"/>
        <w:jc w:val="left"/>
        <w:rPr>
          <w:lang w:val="ru-RU"/>
        </w:rPr>
      </w:pPr>
      <w:r>
        <w:rPr>
          <w:lang w:val="ru-RU"/>
        </w:rPr>
        <w:t>Имею о</w:t>
      </w:r>
      <w:r w:rsidR="001E6EE5">
        <w:rPr>
          <w:lang w:val="ru-RU"/>
        </w:rPr>
        <w:t xml:space="preserve">пыт </w:t>
      </w:r>
      <w:r w:rsidR="00F2338E">
        <w:rPr>
          <w:lang w:val="ru-RU"/>
        </w:rPr>
        <w:t xml:space="preserve">в руководстве командой и отделом. </w:t>
      </w:r>
      <w:r>
        <w:rPr>
          <w:lang w:val="ru-RU"/>
        </w:rPr>
        <w:t xml:space="preserve">Обладаю </w:t>
      </w:r>
      <w:r w:rsidR="00F2338E">
        <w:rPr>
          <w:lang w:val="ru-RU"/>
        </w:rPr>
        <w:t>аналити</w:t>
      </w:r>
      <w:r>
        <w:rPr>
          <w:lang w:val="ru-RU"/>
        </w:rPr>
        <w:t>ческими</w:t>
      </w:r>
      <w:r w:rsidR="00780F53">
        <w:rPr>
          <w:lang w:val="ru-RU"/>
        </w:rPr>
        <w:t>,</w:t>
      </w:r>
      <w:r w:rsidR="00F2338E">
        <w:rPr>
          <w:lang w:val="ru-RU"/>
        </w:rPr>
        <w:t xml:space="preserve"> коммуникаци</w:t>
      </w:r>
      <w:r>
        <w:rPr>
          <w:lang w:val="ru-RU"/>
        </w:rPr>
        <w:t>онными</w:t>
      </w:r>
      <w:r w:rsidR="00780F53">
        <w:rPr>
          <w:lang w:val="ru-RU"/>
        </w:rPr>
        <w:t xml:space="preserve"> </w:t>
      </w:r>
      <w:r>
        <w:rPr>
          <w:lang w:val="ru-RU"/>
        </w:rPr>
        <w:t xml:space="preserve">навыками </w:t>
      </w:r>
      <w:r w:rsidR="00780F53">
        <w:rPr>
          <w:lang w:val="ru-RU"/>
        </w:rPr>
        <w:t xml:space="preserve">и </w:t>
      </w:r>
      <w:r>
        <w:rPr>
          <w:lang w:val="ru-RU"/>
        </w:rPr>
        <w:t xml:space="preserve">опытом в </w:t>
      </w:r>
      <w:r w:rsidR="00780F53">
        <w:rPr>
          <w:lang w:val="ru-RU"/>
        </w:rPr>
        <w:t>проведени</w:t>
      </w:r>
      <w:r>
        <w:rPr>
          <w:lang w:val="ru-RU"/>
        </w:rPr>
        <w:t>и</w:t>
      </w:r>
      <w:r w:rsidR="00780F53">
        <w:rPr>
          <w:lang w:val="ru-RU"/>
        </w:rPr>
        <w:t xml:space="preserve"> обучения</w:t>
      </w:r>
      <w:r w:rsidR="00F2338E">
        <w:rPr>
          <w:lang w:val="ru-RU"/>
        </w:rPr>
        <w:t>.</w:t>
      </w:r>
    </w:p>
    <w:p w:rsidR="009466B1" w:rsidRPr="00B57DEF" w:rsidRDefault="009D2FFA" w:rsidP="0050471B">
      <w:pPr>
        <w:pStyle w:val="Sectiontitle"/>
      </w:pPr>
      <w:r w:rsidRPr="00B57DEF">
        <w:t>SKILLS AND EXPERI</w:t>
      </w:r>
      <w:r w:rsidR="000B5DC5" w:rsidRPr="00B57DEF">
        <w:t>E</w:t>
      </w:r>
      <w:r w:rsidRPr="00B57DEF">
        <w:t>NCE</w:t>
      </w:r>
    </w:p>
    <w:tbl>
      <w:tblPr>
        <w:tblW w:w="0" w:type="auto"/>
        <w:tblInd w:w="648" w:type="dxa"/>
        <w:tblLook w:val="0000" w:firstRow="0" w:lastRow="0" w:firstColumn="0" w:lastColumn="0" w:noHBand="0" w:noVBand="0"/>
      </w:tblPr>
      <w:tblGrid>
        <w:gridCol w:w="2788"/>
        <w:gridCol w:w="1550"/>
        <w:gridCol w:w="1885"/>
        <w:gridCol w:w="27"/>
        <w:gridCol w:w="304"/>
        <w:gridCol w:w="297"/>
      </w:tblGrid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/>
        </w:tc>
        <w:tc>
          <w:tcPr>
            <w:tcW w:w="3448" w:type="dxa"/>
            <w:gridSpan w:val="3"/>
            <w:vAlign w:val="bottom"/>
          </w:tcPr>
          <w:p w:rsidR="00B45B78" w:rsidRPr="00B57DEF" w:rsidRDefault="00B45B78" w:rsidP="0050471B">
            <w:pPr>
              <w:ind w:left="18"/>
              <w:rPr>
                <w:i/>
                <w:iCs/>
                <w:sz w:val="16"/>
                <w:szCs w:val="16"/>
              </w:rPr>
            </w:pPr>
            <w:r w:rsidRPr="00B57DEF">
              <w:rPr>
                <w:i/>
                <w:iCs/>
                <w:sz w:val="16"/>
                <w:szCs w:val="16"/>
              </w:rPr>
              <w:t>Proficiency</w:t>
            </w:r>
          </w:p>
        </w:tc>
        <w:tc>
          <w:tcPr>
            <w:tcW w:w="0" w:type="auto"/>
            <w:gridSpan w:val="2"/>
            <w:vAlign w:val="bottom"/>
          </w:tcPr>
          <w:p w:rsidR="00B45B78" w:rsidRPr="00B57DEF" w:rsidRDefault="00B45B78" w:rsidP="0050471B">
            <w:pPr>
              <w:rPr>
                <w:i/>
                <w:iCs/>
                <w:sz w:val="16"/>
                <w:szCs w:val="16"/>
              </w:rPr>
            </w:pPr>
            <w:r w:rsidRPr="00B57DEF">
              <w:rPr>
                <w:i/>
                <w:iCs/>
                <w:sz w:val="16"/>
                <w:szCs w:val="16"/>
              </w:rPr>
              <w:t>Years</w:t>
            </w: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57DEF">
              <w:rPr>
                <w:rFonts w:ascii="Verdana" w:hAnsi="Verdana"/>
                <w:b/>
                <w:bCs/>
                <w:sz w:val="18"/>
                <w:szCs w:val="18"/>
              </w:rPr>
              <w:t>Languages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B45B78" w:rsidRPr="00B57DEF" w:rsidRDefault="00B45B78" w:rsidP="0050471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HTML5/CSS3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Expert</w:t>
            </w:r>
          </w:p>
        </w:tc>
        <w:tc>
          <w:tcPr>
            <w:tcW w:w="0" w:type="auto"/>
            <w:gridSpan w:val="2"/>
            <w:vAlign w:val="center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10+</w:t>
            </w:r>
          </w:p>
        </w:tc>
      </w:tr>
      <w:tr w:rsidR="004B5107" w:rsidRPr="00B57DEF" w:rsidTr="004B5107">
        <w:tblPrEx>
          <w:tblCellMar>
            <w:top w:w="0" w:type="dxa"/>
            <w:bottom w:w="0" w:type="dxa"/>
          </w:tblCellMar>
        </w:tblPrEx>
        <w:trPr>
          <w:gridAfter w:val="1"/>
          <w:cantSplit/>
        </w:trPr>
        <w:tc>
          <w:tcPr>
            <w:tcW w:w="2788" w:type="dxa"/>
          </w:tcPr>
          <w:p w:rsidR="004B5107" w:rsidRPr="00B57DEF" w:rsidRDefault="004B5107" w:rsidP="00AD3757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XML/XSLT/XPath</w:t>
            </w:r>
          </w:p>
        </w:tc>
        <w:tc>
          <w:tcPr>
            <w:tcW w:w="3435" w:type="dxa"/>
            <w:gridSpan w:val="2"/>
          </w:tcPr>
          <w:p w:rsidR="004B5107" w:rsidRPr="00B57DEF" w:rsidRDefault="004B5107" w:rsidP="00AD3757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bookmarkStart w:id="4" w:name="OLE_LINK8"/>
            <w:bookmarkStart w:id="5" w:name="OLE_LINK15"/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Basic</w:t>
            </w:r>
            <w:bookmarkEnd w:id="4"/>
            <w:bookmarkEnd w:id="5"/>
          </w:p>
        </w:tc>
        <w:tc>
          <w:tcPr>
            <w:tcW w:w="0" w:type="auto"/>
            <w:gridSpan w:val="2"/>
            <w:vAlign w:val="center"/>
          </w:tcPr>
          <w:p w:rsidR="004B5107" w:rsidRPr="00B57DEF" w:rsidRDefault="004B5107" w:rsidP="00AD3757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2</w:t>
            </w: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bookmarkStart w:id="6" w:name="_Hlk373768810"/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JavaScript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bookmarkStart w:id="7" w:name="OLE_LINK11"/>
            <w:bookmarkStart w:id="8" w:name="OLE_LINK12"/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  <w:bookmarkEnd w:id="7"/>
            <w:bookmarkEnd w:id="8"/>
          </w:p>
        </w:tc>
        <w:tc>
          <w:tcPr>
            <w:tcW w:w="0" w:type="auto"/>
            <w:gridSpan w:val="2"/>
            <w:vAlign w:val="center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6+</w:t>
            </w: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Google Closure JavaScript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</w:p>
        </w:tc>
        <w:tc>
          <w:tcPr>
            <w:tcW w:w="0" w:type="auto"/>
            <w:gridSpan w:val="2"/>
            <w:vAlign w:val="center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2+</w:t>
            </w: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</w:p>
        </w:tc>
        <w:tc>
          <w:tcPr>
            <w:tcW w:w="0" w:type="auto"/>
            <w:gridSpan w:val="2"/>
            <w:vAlign w:val="center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4+</w:t>
            </w: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AngularJS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Basic</w:t>
            </w:r>
          </w:p>
        </w:tc>
        <w:tc>
          <w:tcPr>
            <w:tcW w:w="0" w:type="auto"/>
            <w:gridSpan w:val="2"/>
            <w:vAlign w:val="center"/>
          </w:tcPr>
          <w:p w:rsidR="00B45B78" w:rsidRPr="00B57DEF" w:rsidRDefault="004219F9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1</w:t>
            </w:r>
          </w:p>
        </w:tc>
      </w:tr>
      <w:bookmarkEnd w:id="6"/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backbone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Basic</w:t>
            </w:r>
          </w:p>
        </w:tc>
        <w:tc>
          <w:tcPr>
            <w:tcW w:w="0" w:type="auto"/>
            <w:gridSpan w:val="2"/>
            <w:vAlign w:val="center"/>
          </w:tcPr>
          <w:p w:rsidR="00B45B78" w:rsidRPr="00B57DEF" w:rsidRDefault="004219F9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1</w:t>
            </w: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JSP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bookmarkStart w:id="9" w:name="OLE_LINK4"/>
            <w:bookmarkStart w:id="10" w:name="OLE_LINK7"/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  <w:bookmarkEnd w:id="9"/>
            <w:bookmarkEnd w:id="10"/>
          </w:p>
        </w:tc>
        <w:tc>
          <w:tcPr>
            <w:tcW w:w="0" w:type="auto"/>
            <w:gridSpan w:val="2"/>
            <w:vAlign w:val="center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3</w:t>
            </w: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b/>
                <w:bCs/>
                <w:sz w:val="18"/>
                <w:szCs w:val="18"/>
              </w:rPr>
              <w:t>Technologies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eastAsia="Calibri" w:hAnsi="Verdana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B45B78" w:rsidRPr="00B57DEF" w:rsidRDefault="00B45B78" w:rsidP="0050471B">
            <w:pPr>
              <w:rPr>
                <w:rFonts w:ascii="Verdana" w:eastAsia="Calibri" w:hAnsi="Verdana"/>
                <w:sz w:val="18"/>
                <w:szCs w:val="18"/>
              </w:rPr>
            </w:pP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AJAX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</w:p>
        </w:tc>
        <w:tc>
          <w:tcPr>
            <w:tcW w:w="0" w:type="auto"/>
            <w:gridSpan w:val="2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3+</w:t>
            </w:r>
          </w:p>
        </w:tc>
      </w:tr>
      <w:tr w:rsidR="004C4253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4C4253" w:rsidRPr="00B57DEF" w:rsidRDefault="004C4253" w:rsidP="00AD3757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Resposive layout</w:t>
            </w:r>
          </w:p>
        </w:tc>
        <w:tc>
          <w:tcPr>
            <w:tcW w:w="3448" w:type="dxa"/>
            <w:gridSpan w:val="3"/>
          </w:tcPr>
          <w:p w:rsidR="004C4253" w:rsidRPr="00B57DEF" w:rsidRDefault="004C4253" w:rsidP="00AD3757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</w:p>
        </w:tc>
        <w:tc>
          <w:tcPr>
            <w:tcW w:w="0" w:type="auto"/>
            <w:gridSpan w:val="2"/>
          </w:tcPr>
          <w:p w:rsidR="004C4253" w:rsidRPr="00B57DEF" w:rsidRDefault="004C4253" w:rsidP="00AD3757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1+</w:t>
            </w:r>
          </w:p>
        </w:tc>
      </w:tr>
      <w:tr w:rsidR="004C4253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4C4253" w:rsidRPr="00B57DEF" w:rsidRDefault="004C4253" w:rsidP="00AD3757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Agile (SCRUM)</w:t>
            </w:r>
          </w:p>
        </w:tc>
        <w:tc>
          <w:tcPr>
            <w:tcW w:w="3448" w:type="dxa"/>
            <w:gridSpan w:val="3"/>
          </w:tcPr>
          <w:p w:rsidR="004C4253" w:rsidRPr="00B57DEF" w:rsidRDefault="004C4253" w:rsidP="00AD3757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</w:p>
        </w:tc>
        <w:tc>
          <w:tcPr>
            <w:tcW w:w="0" w:type="auto"/>
            <w:gridSpan w:val="2"/>
          </w:tcPr>
          <w:p w:rsidR="004C4253" w:rsidRPr="00B57DEF" w:rsidRDefault="004C4253" w:rsidP="00AD3757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3+</w:t>
            </w: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b/>
                <w:bCs/>
                <w:sz w:val="18"/>
                <w:szCs w:val="18"/>
              </w:rPr>
              <w:t>Tools/Products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eastAsia="Calibri" w:hAnsi="Verdana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Photoshop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eastAsia="Calibri" w:hAnsi="Verdana"/>
                <w:sz w:val="18"/>
                <w:szCs w:val="18"/>
              </w:rPr>
            </w:pPr>
            <w:bookmarkStart w:id="11" w:name="OLE_LINK9"/>
            <w:bookmarkStart w:id="12" w:name="OLE_LINK10"/>
            <w:r w:rsidRPr="00B57DEF">
              <w:rPr>
                <w:rFonts w:ascii="Verdana" w:hAnsi="Verdana"/>
                <w:sz w:val="18"/>
                <w:szCs w:val="18"/>
              </w:rPr>
              <w:t>Advanced</w:t>
            </w:r>
            <w:bookmarkEnd w:id="11"/>
            <w:bookmarkEnd w:id="12"/>
          </w:p>
        </w:tc>
        <w:tc>
          <w:tcPr>
            <w:tcW w:w="0" w:type="auto"/>
            <w:gridSpan w:val="2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10+</w:t>
            </w: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 xml:space="preserve">InDesign 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  <w:r w:rsidRPr="00B57DEF">
              <w:rPr>
                <w:rFonts w:ascii="Verdana" w:hAnsi="Verdana"/>
                <w:sz w:val="18"/>
                <w:szCs w:val="18"/>
              </w:rPr>
              <w:t>Advanced</w:t>
            </w:r>
          </w:p>
        </w:tc>
        <w:tc>
          <w:tcPr>
            <w:tcW w:w="0" w:type="auto"/>
            <w:gridSpan w:val="2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5+</w:t>
            </w: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Illustrator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  <w:r w:rsidRPr="00B57DEF">
              <w:rPr>
                <w:rFonts w:ascii="Verdana" w:hAnsi="Verdana"/>
                <w:sz w:val="18"/>
                <w:szCs w:val="18"/>
              </w:rPr>
              <w:t>Advanced</w:t>
            </w:r>
          </w:p>
        </w:tc>
        <w:tc>
          <w:tcPr>
            <w:tcW w:w="0" w:type="auto"/>
            <w:gridSpan w:val="2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5+</w:t>
            </w: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WebStorm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  <w:bookmarkStart w:id="13" w:name="OLE_LINK13"/>
            <w:bookmarkStart w:id="14" w:name="OLE_LINK14"/>
            <w:r w:rsidRPr="00B57DEF">
              <w:rPr>
                <w:rFonts w:ascii="Verdana" w:hAnsi="Verdana"/>
                <w:sz w:val="18"/>
                <w:szCs w:val="18"/>
              </w:rPr>
              <w:t>Basic</w:t>
            </w:r>
            <w:bookmarkEnd w:id="13"/>
            <w:bookmarkEnd w:id="14"/>
          </w:p>
        </w:tc>
        <w:tc>
          <w:tcPr>
            <w:tcW w:w="0" w:type="auto"/>
            <w:gridSpan w:val="2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1+</w:t>
            </w: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  <w:r w:rsidRPr="00B57DEF">
              <w:rPr>
                <w:rFonts w:ascii="Verdana" w:hAnsi="Verdana"/>
                <w:sz w:val="18"/>
                <w:szCs w:val="18"/>
              </w:rPr>
              <w:t>Basic</w:t>
            </w:r>
          </w:p>
        </w:tc>
        <w:tc>
          <w:tcPr>
            <w:tcW w:w="0" w:type="auto"/>
            <w:gridSpan w:val="2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2+</w:t>
            </w: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ind w:firstLine="40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b/>
                <w:color w:val="000000"/>
                <w:sz w:val="18"/>
                <w:szCs w:val="18"/>
              </w:rPr>
              <w:t>Foreign Languages</w:t>
            </w:r>
          </w:p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3448" w:type="dxa"/>
            <w:gridSpan w:val="3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</w:p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  <w:r w:rsidRPr="00B57DEF">
              <w:rPr>
                <w:rFonts w:ascii="Verdana" w:hAnsi="Verdana"/>
                <w:sz w:val="18"/>
                <w:szCs w:val="18"/>
              </w:rPr>
              <w:t>Intermediate</w:t>
            </w:r>
            <w:r w:rsidR="004219F9" w:rsidRPr="00B57DEF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B57DEF">
              <w:rPr>
                <w:rFonts w:ascii="Verdana" w:hAnsi="Verdana"/>
                <w:sz w:val="18"/>
                <w:szCs w:val="18"/>
              </w:rPr>
              <w:t>(reading, speaking)</w:t>
            </w:r>
          </w:p>
          <w:p w:rsidR="00B45B78" w:rsidRPr="00B57DEF" w:rsidRDefault="00B45B78" w:rsidP="0050471B">
            <w:pPr>
              <w:rPr>
                <w:rFonts w:ascii="Verdana" w:eastAsia="Calibri" w:hAnsi="Verdana"/>
                <w:sz w:val="18"/>
                <w:szCs w:val="18"/>
              </w:rPr>
            </w:pPr>
            <w:r w:rsidRPr="00B57DEF">
              <w:rPr>
                <w:rFonts w:ascii="Verdana" w:hAnsi="Verdana"/>
                <w:sz w:val="18"/>
                <w:szCs w:val="18"/>
              </w:rPr>
              <w:t>Intermediate-low (writing)</w:t>
            </w:r>
          </w:p>
        </w:tc>
        <w:tc>
          <w:tcPr>
            <w:tcW w:w="0" w:type="auto"/>
            <w:gridSpan w:val="2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</w:p>
        </w:tc>
      </w:tr>
      <w:tr w:rsidR="00B45B78" w:rsidRPr="00B57DEF" w:rsidTr="004B5107">
        <w:tblPrEx>
          <w:tblCellMar>
            <w:top w:w="0" w:type="dxa"/>
            <w:bottom w:w="0" w:type="dxa"/>
          </w:tblCellMar>
        </w:tblPrEx>
        <w:trPr>
          <w:gridAfter w:val="2"/>
          <w:cantSplit/>
        </w:trPr>
        <w:tc>
          <w:tcPr>
            <w:tcW w:w="0" w:type="auto"/>
          </w:tcPr>
          <w:p w:rsidR="00B45B78" w:rsidRPr="00B57DEF" w:rsidRDefault="00B45B78" w:rsidP="0050471B">
            <w:pPr>
              <w:ind w:firstLine="400"/>
              <w:rPr>
                <w:rFonts w:ascii="Verdana" w:eastAsia="Calibri" w:hAnsi="Verdana"/>
                <w:color w:val="000000"/>
                <w:sz w:val="18"/>
                <w:szCs w:val="18"/>
              </w:rPr>
            </w:pPr>
          </w:p>
        </w:tc>
        <w:tc>
          <w:tcPr>
            <w:tcW w:w="1550" w:type="dxa"/>
          </w:tcPr>
          <w:p w:rsidR="00B45B78" w:rsidRPr="00B57DEF" w:rsidRDefault="00B45B78" w:rsidP="0050471B">
            <w:pPr>
              <w:rPr>
                <w:rFonts w:ascii="Verdana" w:eastAsia="Calibri" w:hAnsi="Verdana"/>
                <w:sz w:val="18"/>
                <w:szCs w:val="18"/>
              </w:rPr>
            </w:pPr>
          </w:p>
        </w:tc>
        <w:tc>
          <w:tcPr>
            <w:tcW w:w="1911" w:type="dxa"/>
            <w:gridSpan w:val="2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</w:p>
        </w:tc>
      </w:tr>
    </w:tbl>
    <w:p w:rsidR="00633EBA" w:rsidRPr="00B57DEF" w:rsidRDefault="00627A5B" w:rsidP="0050471B">
      <w:pPr>
        <w:pStyle w:val="Sectiontitle"/>
      </w:pPr>
      <w:r w:rsidRPr="00B57DEF">
        <w:t>EDUCATION</w:t>
      </w:r>
    </w:p>
    <w:p w:rsidR="00777AC5" w:rsidRPr="00B57DEF" w:rsidRDefault="00B859C3" w:rsidP="0050471B">
      <w:pPr>
        <w:pStyle w:val="Subtitleunderline"/>
        <w:spacing w:before="60" w:after="60"/>
        <w:rPr>
          <w:rFonts w:cs="Calibri"/>
        </w:rPr>
      </w:pPr>
      <w:r w:rsidRPr="00B57DEF">
        <w:rPr>
          <w:rFonts w:cs="Calibri"/>
        </w:rPr>
        <w:t>Bachelor</w:t>
      </w:r>
      <w:r w:rsidR="00777AC5" w:rsidRPr="00B57DEF">
        <w:rPr>
          <w:rFonts w:cs="Calibri"/>
        </w:rPr>
        <w:t xml:space="preserve"> Degree Certificate in </w:t>
      </w:r>
      <w:bookmarkStart w:id="15" w:name="OLE_LINK25"/>
      <w:bookmarkStart w:id="16" w:name="OLE_LINK26"/>
      <w:bookmarkStart w:id="17" w:name="OLE_LINK27"/>
      <w:r w:rsidRPr="00B57DEF">
        <w:rPr>
          <w:rFonts w:cs="Calibri"/>
        </w:rPr>
        <w:t xml:space="preserve">Computer </w:t>
      </w:r>
      <w:r w:rsidR="00BE076A" w:rsidRPr="00B57DEF">
        <w:rPr>
          <w:rFonts w:cs="Calibri"/>
        </w:rPr>
        <w:t>Science</w:t>
      </w:r>
      <w:bookmarkEnd w:id="15"/>
      <w:bookmarkEnd w:id="16"/>
      <w:bookmarkEnd w:id="17"/>
      <w:r w:rsidR="00777AC5" w:rsidRPr="00B57DEF">
        <w:rPr>
          <w:rFonts w:cs="Calibri"/>
        </w:rPr>
        <w:t>, 200</w:t>
      </w:r>
      <w:r w:rsidRPr="00B57DEF">
        <w:rPr>
          <w:rFonts w:cs="Calibri"/>
        </w:rPr>
        <w:t>7</w:t>
      </w:r>
    </w:p>
    <w:p w:rsidR="0050471B" w:rsidRPr="00B57DEF" w:rsidRDefault="0050471B" w:rsidP="0050471B">
      <w:pPr>
        <w:pStyle w:val="Bodytext0"/>
        <w:jc w:val="left"/>
        <w:rPr>
          <w:rFonts w:cs="Arial"/>
        </w:rPr>
      </w:pPr>
      <w:r w:rsidRPr="00B57DEF">
        <w:rPr>
          <w:rFonts w:cs="Arial"/>
        </w:rPr>
        <w:t>National Aerospace University – Kharkiv Aviation Institute</w:t>
      </w:r>
    </w:p>
    <w:p w:rsidR="0050471B" w:rsidRPr="0050471B" w:rsidRDefault="0050471B" w:rsidP="0050471B">
      <w:pPr>
        <w:pStyle w:val="Bodytext0"/>
        <w:jc w:val="left"/>
        <w:rPr>
          <w:rFonts w:cs="Arial"/>
          <w:lang w:val="en"/>
        </w:rPr>
      </w:pPr>
    </w:p>
    <w:p w:rsidR="0050471B" w:rsidRPr="00772B67" w:rsidRDefault="0050471B" w:rsidP="00772B67">
      <w:pPr>
        <w:pStyle w:val="Subtitleunderline"/>
        <w:spacing w:before="60" w:after="60"/>
        <w:rPr>
          <w:rFonts w:cs="Calibri"/>
        </w:rPr>
      </w:pPr>
      <w:r w:rsidRPr="00772B67">
        <w:rPr>
          <w:rFonts w:cs="Calibri"/>
        </w:rPr>
        <w:t>Бакалавр в области компьютерных наук, 2007</w:t>
      </w:r>
    </w:p>
    <w:p w:rsidR="0050471B" w:rsidRPr="0050471B" w:rsidRDefault="0050471B" w:rsidP="0050471B">
      <w:pPr>
        <w:pStyle w:val="Bodytext0"/>
        <w:jc w:val="left"/>
        <w:rPr>
          <w:lang w:val="ru-RU"/>
        </w:rPr>
      </w:pPr>
      <w:r w:rsidRPr="0050471B">
        <w:rPr>
          <w:lang w:val="ru-RU"/>
        </w:rPr>
        <w:t xml:space="preserve">Национальный аэрокосмический университет </w:t>
      </w:r>
      <w:r>
        <w:rPr>
          <w:lang w:val="ru-RU"/>
        </w:rPr>
        <w:t>им</w:t>
      </w:r>
      <w:r w:rsidRPr="0050471B">
        <w:rPr>
          <w:lang w:val="ru-RU"/>
        </w:rPr>
        <w:t>.</w:t>
      </w:r>
      <w:r>
        <w:rPr>
          <w:lang w:val="ru-RU"/>
        </w:rPr>
        <w:t xml:space="preserve"> Н.Е Жуковского </w:t>
      </w:r>
      <w:r w:rsidRPr="0050471B">
        <w:rPr>
          <w:lang w:val="ru-RU"/>
        </w:rPr>
        <w:t>"ХАИ"</w:t>
      </w:r>
    </w:p>
    <w:p w:rsidR="00633EBA" w:rsidRPr="0050471B" w:rsidRDefault="00633EBA" w:rsidP="0050471B">
      <w:pPr>
        <w:pStyle w:val="Sectiontitle"/>
        <w:rPr>
          <w:lang w:val="ru-RU"/>
        </w:rPr>
      </w:pPr>
      <w:r w:rsidRPr="0053493F">
        <w:lastRenderedPageBreak/>
        <w:t>WORK</w:t>
      </w:r>
      <w:r w:rsidRPr="0050471B">
        <w:rPr>
          <w:lang w:val="ru-RU"/>
        </w:rPr>
        <w:t xml:space="preserve"> </w:t>
      </w:r>
      <w:r w:rsidRPr="0053493F">
        <w:t>EXPERIENCE</w:t>
      </w:r>
    </w:p>
    <w:p w:rsidR="00633EBA" w:rsidRPr="0050471B" w:rsidRDefault="00633EBA" w:rsidP="0050471B">
      <w:pPr>
        <w:pStyle w:val="Subtitleunderline"/>
        <w:spacing w:beforeLines="60" w:before="144"/>
        <w:ind w:left="706"/>
        <w:rPr>
          <w:lang w:val="ru-RU"/>
        </w:rPr>
      </w:pPr>
      <w:r w:rsidRPr="0050471B">
        <w:rPr>
          <w:lang w:val="ru-RU"/>
        </w:rPr>
        <w:t>“</w:t>
      </w:r>
      <w:r w:rsidR="00B859C3" w:rsidRPr="0053493F">
        <w:t>Sigma</w:t>
      </w:r>
      <w:r w:rsidR="00B859C3" w:rsidRPr="0050471B">
        <w:rPr>
          <w:lang w:val="ru-RU"/>
        </w:rPr>
        <w:t xml:space="preserve"> </w:t>
      </w:r>
      <w:r w:rsidR="00B859C3" w:rsidRPr="0053493F">
        <w:t>Ukraine</w:t>
      </w:r>
      <w:r w:rsidRPr="0050471B">
        <w:rPr>
          <w:lang w:val="ru-RU"/>
        </w:rPr>
        <w:t>” (</w:t>
      </w:r>
      <w:r w:rsidRPr="0053493F">
        <w:t>Kharkov</w:t>
      </w:r>
      <w:r w:rsidRPr="0050471B">
        <w:rPr>
          <w:lang w:val="ru-RU"/>
        </w:rPr>
        <w:t xml:space="preserve">, </w:t>
      </w:r>
      <w:r w:rsidRPr="0053493F">
        <w:t>Ukraine</w:t>
      </w:r>
      <w:r w:rsidR="00F45282" w:rsidRPr="0050471B">
        <w:rPr>
          <w:lang w:val="ru-RU"/>
        </w:rPr>
        <w:t xml:space="preserve">). </w:t>
      </w:r>
      <w:r w:rsidR="00452F39" w:rsidRPr="0050471B">
        <w:rPr>
          <w:lang w:val="ru-RU"/>
        </w:rPr>
        <w:t>1</w:t>
      </w:r>
      <w:r w:rsidR="00F45282" w:rsidRPr="0050471B">
        <w:rPr>
          <w:lang w:val="ru-RU"/>
        </w:rPr>
        <w:t>2/20</w:t>
      </w:r>
      <w:r w:rsidR="00B859C3" w:rsidRPr="0050471B">
        <w:rPr>
          <w:lang w:val="ru-RU"/>
        </w:rPr>
        <w:t>13</w:t>
      </w:r>
      <w:r w:rsidRPr="0050471B">
        <w:rPr>
          <w:lang w:val="ru-RU"/>
        </w:rPr>
        <w:t xml:space="preserve"> – </w:t>
      </w:r>
      <w:r w:rsidRPr="0053493F">
        <w:t>present</w:t>
      </w:r>
    </w:p>
    <w:p w:rsidR="00633EBA" w:rsidRPr="0050471B" w:rsidRDefault="00125236" w:rsidP="0050471B">
      <w:pPr>
        <w:pStyle w:val="Bodytext0"/>
        <w:spacing w:before="0" w:afterLines="60" w:after="144"/>
        <w:jc w:val="left"/>
        <w:rPr>
          <w:lang w:val="ru-RU"/>
        </w:rPr>
      </w:pPr>
      <w:r w:rsidRPr="0053493F">
        <w:t>Senior</w:t>
      </w:r>
      <w:r w:rsidRPr="0050471B">
        <w:rPr>
          <w:lang w:val="ru-RU"/>
        </w:rPr>
        <w:t xml:space="preserve"> </w:t>
      </w:r>
      <w:r w:rsidR="00591458">
        <w:t>Javascript</w:t>
      </w:r>
      <w:r w:rsidR="008F56F8" w:rsidRPr="0050471B">
        <w:rPr>
          <w:lang w:val="ru-RU"/>
        </w:rPr>
        <w:t xml:space="preserve"> </w:t>
      </w:r>
      <w:r w:rsidR="008F56F8">
        <w:t>Developer</w:t>
      </w:r>
    </w:p>
    <w:p w:rsidR="00B859C3" w:rsidRPr="0053493F" w:rsidRDefault="00B859C3" w:rsidP="0050471B">
      <w:pPr>
        <w:pStyle w:val="Subtitleunderline"/>
        <w:spacing w:beforeLines="60" w:before="144"/>
        <w:ind w:left="706"/>
        <w:rPr>
          <w:color w:val="000000"/>
          <w:sz w:val="27"/>
          <w:szCs w:val="27"/>
        </w:rPr>
      </w:pPr>
      <w:r w:rsidRPr="0050471B">
        <w:rPr>
          <w:lang w:val="ru-RU"/>
        </w:rPr>
        <w:t>“</w:t>
      </w:r>
      <w:r w:rsidRPr="0053493F">
        <w:t>EPAM</w:t>
      </w:r>
      <w:r w:rsidRPr="0050471B">
        <w:rPr>
          <w:lang w:val="ru-RU"/>
        </w:rPr>
        <w:t xml:space="preserve"> </w:t>
      </w:r>
      <w:r w:rsidRPr="0053493F">
        <w:t>Systems</w:t>
      </w:r>
      <w:r w:rsidRPr="0050471B">
        <w:rPr>
          <w:lang w:val="ru-RU"/>
        </w:rPr>
        <w:t>” 11/2009 – 09/</w:t>
      </w:r>
      <w:r w:rsidRPr="0053493F">
        <w:t>2013</w:t>
      </w:r>
    </w:p>
    <w:p w:rsidR="00B859C3" w:rsidRPr="0053493F" w:rsidRDefault="00B859C3" w:rsidP="0050471B">
      <w:pPr>
        <w:spacing w:afterLines="60" w:after="144"/>
        <w:ind w:firstLine="708"/>
        <w:rPr>
          <w:rFonts w:ascii="Verdana" w:hAnsi="Verdana"/>
          <w:sz w:val="18"/>
          <w:szCs w:val="20"/>
          <w:lang w:eastAsia="en-US"/>
        </w:rPr>
      </w:pPr>
      <w:r w:rsidRPr="0053493F">
        <w:rPr>
          <w:rFonts w:ascii="Verdana" w:hAnsi="Verdana"/>
          <w:sz w:val="18"/>
          <w:szCs w:val="20"/>
          <w:lang w:eastAsia="en-US"/>
        </w:rPr>
        <w:t>Senior Software Engineer</w:t>
      </w:r>
    </w:p>
    <w:p w:rsidR="00B859C3" w:rsidRPr="0053493F" w:rsidRDefault="00B859C3" w:rsidP="0050471B">
      <w:pPr>
        <w:pStyle w:val="Subtitleunderline"/>
        <w:spacing w:beforeLines="60" w:before="144"/>
        <w:ind w:left="706"/>
      </w:pPr>
      <w:r w:rsidRPr="0053493F">
        <w:t>“W3 Ukraine” 09/2005 – 10/2009</w:t>
      </w:r>
    </w:p>
    <w:p w:rsidR="00CE1CB3" w:rsidRDefault="008A6513" w:rsidP="0050471B">
      <w:pPr>
        <w:pStyle w:val="Bodytext0"/>
        <w:spacing w:before="0" w:afterLines="60" w:after="144"/>
        <w:jc w:val="left"/>
      </w:pPr>
      <w:r w:rsidRPr="0053493F">
        <w:t>Web-developer</w:t>
      </w:r>
    </w:p>
    <w:p w:rsidR="00CE1CB3" w:rsidRDefault="008A6513" w:rsidP="0050471B">
      <w:pPr>
        <w:pStyle w:val="Bodytext0"/>
        <w:spacing w:before="0" w:afterLines="60" w:after="144"/>
        <w:jc w:val="left"/>
      </w:pPr>
      <w:r w:rsidRPr="0053493F">
        <w:t>Markup Team Lead</w:t>
      </w:r>
    </w:p>
    <w:p w:rsidR="00CE1CB3" w:rsidRDefault="008A6513" w:rsidP="0050471B">
      <w:pPr>
        <w:pStyle w:val="Bodytext0"/>
        <w:spacing w:before="0" w:afterLines="60" w:after="144"/>
        <w:jc w:val="left"/>
      </w:pPr>
      <w:r w:rsidRPr="0053493F">
        <w:t>Head of Training Dept.</w:t>
      </w:r>
    </w:p>
    <w:p w:rsidR="00B859C3" w:rsidRPr="0053493F" w:rsidRDefault="008A6513" w:rsidP="0050471B">
      <w:pPr>
        <w:pStyle w:val="Bodytext0"/>
        <w:spacing w:before="0" w:afterLines="60" w:after="144"/>
        <w:jc w:val="left"/>
      </w:pPr>
      <w:r w:rsidRPr="0053493F">
        <w:t>Lead Analyst</w:t>
      </w:r>
      <w:bookmarkStart w:id="18" w:name="OLE_LINK28"/>
    </w:p>
    <w:bookmarkEnd w:id="18"/>
    <w:p w:rsidR="005A0A38" w:rsidRPr="0053493F" w:rsidRDefault="00633EBA" w:rsidP="0050471B">
      <w:pPr>
        <w:pStyle w:val="Sectiontitle"/>
      </w:pPr>
      <w:r w:rsidRPr="0053493F">
        <w:t xml:space="preserve">PROJECT EXPERIENCE </w:t>
      </w:r>
    </w:p>
    <w:p w:rsidR="00663450" w:rsidRPr="0053493F" w:rsidRDefault="00663450" w:rsidP="0050471B">
      <w:pPr>
        <w:pStyle w:val="Bodytext0"/>
        <w:jc w:val="left"/>
      </w:pPr>
      <w:r w:rsidRPr="0053493F">
        <w:rPr>
          <w:b/>
        </w:rPr>
        <w:t>Senior JavaScript Developer</w:t>
      </w:r>
      <w:r w:rsidRPr="0053493F">
        <w:t xml:space="preserve"> on development of frontend </w:t>
      </w:r>
      <w:r w:rsidR="00BA278F">
        <w:t>for</w:t>
      </w:r>
      <w:r w:rsidRPr="0053493F">
        <w:t xml:space="preserve"> </w:t>
      </w:r>
      <w:r w:rsidR="005F6072">
        <w:t>one-page</w:t>
      </w:r>
      <w:r w:rsidR="00A619AD">
        <w:t>-</w:t>
      </w:r>
      <w:r w:rsidR="005F6072">
        <w:t>appli</w:t>
      </w:r>
      <w:r w:rsidR="00A619AD">
        <w:t>c</w:t>
      </w:r>
      <w:r w:rsidR="005F6072">
        <w:t>ation</w:t>
      </w:r>
      <w:r w:rsidR="00BA278F">
        <w:t xml:space="preserve"> that is a part of geolocation oriented service</w:t>
      </w:r>
      <w:r w:rsidR="00D30B52">
        <w:t>.</w:t>
      </w:r>
    </w:p>
    <w:p w:rsidR="00663450" w:rsidRPr="0053493F" w:rsidRDefault="00663450" w:rsidP="0050471B">
      <w:pPr>
        <w:pStyle w:val="Bodytext0"/>
        <w:jc w:val="left"/>
      </w:pPr>
      <w:r w:rsidRPr="0053493F">
        <w:t xml:space="preserve">Responsibilities: implementation of client-side </w:t>
      </w:r>
      <w:r w:rsidR="0053493F" w:rsidRPr="0053493F">
        <w:t>JavaScript</w:t>
      </w:r>
      <w:r w:rsidRPr="0053493F">
        <w:t>.</w:t>
      </w:r>
    </w:p>
    <w:p w:rsidR="00663450" w:rsidRPr="0053493F" w:rsidRDefault="00663450" w:rsidP="0050471B">
      <w:pPr>
        <w:pStyle w:val="Bodytext0"/>
        <w:jc w:val="left"/>
      </w:pPr>
      <w:r w:rsidRPr="0053493F">
        <w:t xml:space="preserve">Technologies: HTML5, CSS3, </w:t>
      </w:r>
      <w:r w:rsidR="0053493F" w:rsidRPr="0053493F">
        <w:t>JavaScript</w:t>
      </w:r>
      <w:r w:rsidRPr="0053493F">
        <w:t xml:space="preserve"> (backbone, jQuery, OpenLayers), AJAX.</w:t>
      </w:r>
    </w:p>
    <w:p w:rsidR="00663450" w:rsidRDefault="00663450" w:rsidP="0050471B">
      <w:pPr>
        <w:pStyle w:val="Bodytext0"/>
        <w:jc w:val="left"/>
      </w:pPr>
      <w:r w:rsidRPr="0053493F">
        <w:t xml:space="preserve">Duration: </w:t>
      </w:r>
      <w:r w:rsidR="00280B43">
        <w:t>current</w:t>
      </w:r>
    </w:p>
    <w:p w:rsidR="00892427" w:rsidRDefault="00892427" w:rsidP="0050471B">
      <w:pPr>
        <w:pStyle w:val="Bodytext0"/>
        <w:jc w:val="left"/>
      </w:pPr>
    </w:p>
    <w:p w:rsidR="00892427" w:rsidRPr="00892427" w:rsidRDefault="00892427" w:rsidP="00892427">
      <w:pPr>
        <w:pStyle w:val="Bodytext0"/>
        <w:jc w:val="left"/>
        <w:rPr>
          <w:lang w:val="ru-RU"/>
        </w:rPr>
      </w:pPr>
      <w:r w:rsidRPr="0053493F">
        <w:rPr>
          <w:b/>
        </w:rPr>
        <w:t>Senior</w:t>
      </w:r>
      <w:r w:rsidRPr="00892427">
        <w:rPr>
          <w:b/>
          <w:lang w:val="ru-RU"/>
        </w:rPr>
        <w:t xml:space="preserve"> </w:t>
      </w:r>
      <w:r w:rsidRPr="0053493F">
        <w:rPr>
          <w:b/>
        </w:rPr>
        <w:t>JavaScript</w:t>
      </w:r>
      <w:r w:rsidRPr="00892427">
        <w:rPr>
          <w:b/>
          <w:lang w:val="ru-RU"/>
        </w:rPr>
        <w:t xml:space="preserve"> </w:t>
      </w:r>
      <w:r w:rsidRPr="0053493F">
        <w:rPr>
          <w:b/>
        </w:rPr>
        <w:t>Developer</w:t>
      </w:r>
      <w:r w:rsidRPr="00892427">
        <w:rPr>
          <w:lang w:val="ru-RU"/>
        </w:rPr>
        <w:t xml:space="preserve"> </w:t>
      </w:r>
      <w:r>
        <w:rPr>
          <w:lang w:val="ru-RU"/>
        </w:rPr>
        <w:t>в разработке одностраничного приложения, являющегося частью гео-ориентрованого сервиса.</w:t>
      </w:r>
    </w:p>
    <w:p w:rsidR="00892427" w:rsidRPr="00892427" w:rsidRDefault="00892427" w:rsidP="00892427">
      <w:pPr>
        <w:pStyle w:val="Bodytext0"/>
        <w:jc w:val="left"/>
        <w:rPr>
          <w:lang w:val="ru-RU"/>
        </w:rPr>
      </w:pPr>
      <w:r>
        <w:rPr>
          <w:lang w:val="ru-RU"/>
        </w:rPr>
        <w:t>Обязанности</w:t>
      </w:r>
      <w:r w:rsidRPr="00892427">
        <w:rPr>
          <w:lang w:val="ru-RU"/>
        </w:rPr>
        <w:t xml:space="preserve">: </w:t>
      </w:r>
      <w:r w:rsidR="00903907">
        <w:t>JavaScript</w:t>
      </w:r>
      <w:r>
        <w:rPr>
          <w:lang w:val="ru-RU"/>
        </w:rPr>
        <w:t>-разработка клиентской части приложени</w:t>
      </w:r>
      <w:r w:rsidR="00903907">
        <w:rPr>
          <w:lang w:val="ru-RU"/>
        </w:rPr>
        <w:t>я</w:t>
      </w:r>
      <w:r w:rsidRPr="00892427">
        <w:rPr>
          <w:lang w:val="ru-RU"/>
        </w:rPr>
        <w:t>.</w:t>
      </w:r>
    </w:p>
    <w:p w:rsidR="00892427" w:rsidRPr="0053493F" w:rsidRDefault="00DA0EF3" w:rsidP="00892427">
      <w:pPr>
        <w:pStyle w:val="Bodytext0"/>
        <w:jc w:val="left"/>
      </w:pPr>
      <w:r>
        <w:rPr>
          <w:lang w:val="ru-RU"/>
        </w:rPr>
        <w:t>Технологии</w:t>
      </w:r>
      <w:r w:rsidR="00892427" w:rsidRPr="0053493F">
        <w:t>: HTML5, CSS3, JavaScript (backbone, jQuery, OpenLayers), AJAX.</w:t>
      </w:r>
    </w:p>
    <w:p w:rsidR="00892427" w:rsidRPr="00892427" w:rsidRDefault="00FA594E" w:rsidP="00892427">
      <w:pPr>
        <w:pStyle w:val="Bodytext0"/>
        <w:jc w:val="left"/>
        <w:rPr>
          <w:lang w:val="ru-RU"/>
        </w:rPr>
      </w:pPr>
      <w:r>
        <w:rPr>
          <w:lang w:val="ru-RU"/>
        </w:rPr>
        <w:t>Длительность</w:t>
      </w:r>
      <w:r w:rsidR="00892427" w:rsidRPr="0053493F">
        <w:t xml:space="preserve">: </w:t>
      </w:r>
      <w:r w:rsidR="00892427">
        <w:rPr>
          <w:lang w:val="ru-RU"/>
        </w:rPr>
        <w:t>в настоящее время</w:t>
      </w:r>
    </w:p>
    <w:p w:rsidR="00421723" w:rsidRPr="00892427" w:rsidRDefault="00892427" w:rsidP="0050471B">
      <w:pPr>
        <w:pStyle w:val="Bodytext0"/>
        <w:jc w:val="left"/>
        <w:rPr>
          <w:b/>
          <w:lang w:val="ru-RU"/>
        </w:rPr>
      </w:pPr>
      <w:r>
        <w:rPr>
          <w:b/>
          <w:lang w:val="ru-RU"/>
        </w:rPr>
        <w:t>---</w:t>
      </w:r>
    </w:p>
    <w:p w:rsidR="00421723" w:rsidRPr="0053493F" w:rsidRDefault="00421723" w:rsidP="0050471B">
      <w:pPr>
        <w:pStyle w:val="Bodytext0"/>
        <w:jc w:val="left"/>
      </w:pPr>
      <w:r w:rsidRPr="0053493F">
        <w:rPr>
          <w:b/>
        </w:rPr>
        <w:t>Senior JavaScript Developer</w:t>
      </w:r>
      <w:r w:rsidRPr="0053493F">
        <w:t xml:space="preserve"> </w:t>
      </w:r>
      <w:r w:rsidR="0053493F" w:rsidRPr="0053493F">
        <w:t xml:space="preserve">on </w:t>
      </w:r>
      <w:bookmarkStart w:id="19" w:name="OLE_LINK17"/>
      <w:r w:rsidRPr="0053493F">
        <w:t xml:space="preserve">support and improve </w:t>
      </w:r>
      <w:bookmarkEnd w:id="19"/>
      <w:r w:rsidRPr="0053493F">
        <w:t>PHP-based service</w:t>
      </w:r>
      <w:r w:rsidR="0053493F" w:rsidRPr="0053493F">
        <w:t xml:space="preserve"> that</w:t>
      </w:r>
      <w:r w:rsidRPr="0053493F">
        <w:t xml:space="preserve"> oriented </w:t>
      </w:r>
      <w:r w:rsidR="0053493F" w:rsidRPr="0053493F">
        <w:t>to small</w:t>
      </w:r>
      <w:r w:rsidRPr="0053493F">
        <w:t xml:space="preserve"> </w:t>
      </w:r>
      <w:r w:rsidR="0053493F" w:rsidRPr="0053493F">
        <w:t>typographies.</w:t>
      </w:r>
    </w:p>
    <w:p w:rsidR="0053493F" w:rsidRPr="0053493F" w:rsidRDefault="0053493F" w:rsidP="0050471B">
      <w:pPr>
        <w:pStyle w:val="Bodytext0"/>
        <w:jc w:val="left"/>
      </w:pPr>
      <w:r w:rsidRPr="0053493F">
        <w:t>Responsibilities: support and improve frontend part of service, business</w:t>
      </w:r>
      <w:r>
        <w:t>-</w:t>
      </w:r>
      <w:r w:rsidRPr="0053493F">
        <w:t xml:space="preserve">trip </w:t>
      </w:r>
      <w:r w:rsidR="00534A06">
        <w:t xml:space="preserve">to </w:t>
      </w:r>
      <w:r w:rsidR="00534A06" w:rsidRPr="00534A06">
        <w:t xml:space="preserve">the </w:t>
      </w:r>
      <w:r w:rsidRPr="0053493F">
        <w:t xml:space="preserve">client </w:t>
      </w:r>
      <w:r>
        <w:t xml:space="preserve">office </w:t>
      </w:r>
      <w:r w:rsidRPr="0053493F">
        <w:t xml:space="preserve">for </w:t>
      </w:r>
      <w:r>
        <w:t xml:space="preserve">investigation and </w:t>
      </w:r>
      <w:r w:rsidRPr="0053493F">
        <w:t>clarification</w:t>
      </w:r>
      <w:r>
        <w:t xml:space="preserve"> </w:t>
      </w:r>
      <w:r w:rsidRPr="0053493F">
        <w:t>project</w:t>
      </w:r>
      <w:r>
        <w:t xml:space="preserve"> scope</w:t>
      </w:r>
      <w:r w:rsidRPr="0053493F">
        <w:t>.</w:t>
      </w:r>
    </w:p>
    <w:p w:rsidR="00421723" w:rsidRPr="0053493F" w:rsidRDefault="00421723" w:rsidP="0050471B">
      <w:pPr>
        <w:pStyle w:val="Bodytext0"/>
        <w:jc w:val="left"/>
      </w:pPr>
      <w:r w:rsidRPr="0053493F">
        <w:t xml:space="preserve">Technologies: HTML, CSS, </w:t>
      </w:r>
      <w:r w:rsidR="0053493F" w:rsidRPr="0053493F">
        <w:t>JavaScript</w:t>
      </w:r>
      <w:r w:rsidRPr="0053493F">
        <w:t xml:space="preserve"> (jQuery), AJAX, Smarty.</w:t>
      </w:r>
    </w:p>
    <w:p w:rsidR="00421723" w:rsidRDefault="00421723" w:rsidP="0050471B">
      <w:pPr>
        <w:pStyle w:val="Bodytext0"/>
        <w:jc w:val="left"/>
      </w:pPr>
      <w:r w:rsidRPr="0053493F">
        <w:t xml:space="preserve">Duration: </w:t>
      </w:r>
      <w:r w:rsidR="00BA278F">
        <w:t>3</w:t>
      </w:r>
      <w:r w:rsidRPr="0053493F">
        <w:t xml:space="preserve"> </w:t>
      </w:r>
      <w:r w:rsidR="0053493F">
        <w:t>month</w:t>
      </w:r>
    </w:p>
    <w:p w:rsidR="00892427" w:rsidRDefault="00892427" w:rsidP="0050471B">
      <w:pPr>
        <w:pStyle w:val="Bodytext0"/>
        <w:jc w:val="left"/>
      </w:pPr>
    </w:p>
    <w:p w:rsidR="00892427" w:rsidRPr="00FA594E" w:rsidRDefault="00892427" w:rsidP="00892427">
      <w:pPr>
        <w:pStyle w:val="Bodytext0"/>
        <w:jc w:val="left"/>
      </w:pPr>
      <w:r w:rsidRPr="0053493F">
        <w:rPr>
          <w:b/>
        </w:rPr>
        <w:t>Senior</w:t>
      </w:r>
      <w:r w:rsidRPr="00892427">
        <w:rPr>
          <w:b/>
          <w:lang w:val="ru-RU"/>
        </w:rPr>
        <w:t xml:space="preserve"> </w:t>
      </w:r>
      <w:r w:rsidRPr="0053493F">
        <w:rPr>
          <w:b/>
        </w:rPr>
        <w:t>JavaScript</w:t>
      </w:r>
      <w:r w:rsidRPr="00892427">
        <w:rPr>
          <w:b/>
          <w:lang w:val="ru-RU"/>
        </w:rPr>
        <w:t xml:space="preserve"> </w:t>
      </w:r>
      <w:r w:rsidRPr="0053493F">
        <w:rPr>
          <w:b/>
        </w:rPr>
        <w:t>Developer</w:t>
      </w:r>
      <w:r w:rsidRPr="00892427">
        <w:rPr>
          <w:lang w:val="ru-RU"/>
        </w:rPr>
        <w:t xml:space="preserve"> </w:t>
      </w:r>
      <w:r>
        <w:rPr>
          <w:lang w:val="ru-RU"/>
        </w:rPr>
        <w:t>на</w:t>
      </w:r>
      <w:r w:rsidRPr="00892427">
        <w:rPr>
          <w:lang w:val="ru-RU"/>
        </w:rPr>
        <w:t xml:space="preserve"> </w:t>
      </w:r>
      <w:r>
        <w:rPr>
          <w:lang w:val="ru-RU"/>
        </w:rPr>
        <w:t>поддержке</w:t>
      </w:r>
      <w:r w:rsidRPr="00892427">
        <w:rPr>
          <w:lang w:val="ru-RU"/>
        </w:rPr>
        <w:t xml:space="preserve"> </w:t>
      </w:r>
      <w:r>
        <w:rPr>
          <w:lang w:val="ru-RU"/>
        </w:rPr>
        <w:t>и</w:t>
      </w:r>
      <w:r w:rsidRPr="00892427">
        <w:rPr>
          <w:lang w:val="ru-RU"/>
        </w:rPr>
        <w:t xml:space="preserve"> </w:t>
      </w:r>
      <w:r>
        <w:rPr>
          <w:lang w:val="ru-RU"/>
        </w:rPr>
        <w:t>улучшении</w:t>
      </w:r>
      <w:r w:rsidRPr="00892427">
        <w:rPr>
          <w:lang w:val="ru-RU"/>
        </w:rPr>
        <w:t xml:space="preserve"> </w:t>
      </w:r>
      <w:r>
        <w:rPr>
          <w:lang w:val="ru-RU"/>
        </w:rPr>
        <w:t>сервиса</w:t>
      </w:r>
      <w:r w:rsidR="001C6474">
        <w:rPr>
          <w:lang w:val="ru-RU"/>
        </w:rPr>
        <w:t>,</w:t>
      </w:r>
      <w:r>
        <w:rPr>
          <w:lang w:val="ru-RU"/>
        </w:rPr>
        <w:t xml:space="preserve"> </w:t>
      </w:r>
      <w:r w:rsidR="00903907">
        <w:rPr>
          <w:lang w:val="ru-RU"/>
        </w:rPr>
        <w:t>ориентированного</w:t>
      </w:r>
      <w:r w:rsidR="001C6474">
        <w:rPr>
          <w:lang w:val="ru-RU"/>
        </w:rPr>
        <w:t xml:space="preserve"> на</w:t>
      </w:r>
      <w:r w:rsidR="001C6474" w:rsidRPr="00892427">
        <w:rPr>
          <w:lang w:val="ru-RU"/>
        </w:rPr>
        <w:t xml:space="preserve"> </w:t>
      </w:r>
      <w:r w:rsidR="001C6474">
        <w:rPr>
          <w:lang w:val="ru-RU"/>
        </w:rPr>
        <w:t>типографии</w:t>
      </w:r>
      <w:r w:rsidR="001C6474">
        <w:rPr>
          <w:lang w:val="ru-RU"/>
        </w:rPr>
        <w:t>. Сервис</w:t>
      </w:r>
      <w:r w:rsidR="001C6474" w:rsidRPr="00FA594E">
        <w:t xml:space="preserve"> </w:t>
      </w:r>
      <w:r w:rsidR="00647747">
        <w:rPr>
          <w:lang w:val="ru-RU"/>
        </w:rPr>
        <w:t>работает</w:t>
      </w:r>
      <w:r w:rsidR="001C6474" w:rsidRPr="00FA594E">
        <w:t xml:space="preserve"> </w:t>
      </w:r>
      <w:r w:rsidR="001C6474">
        <w:rPr>
          <w:lang w:val="ru-RU"/>
        </w:rPr>
        <w:t>на</w:t>
      </w:r>
      <w:r w:rsidR="001C6474" w:rsidRPr="00FA594E">
        <w:t xml:space="preserve"> </w:t>
      </w:r>
      <w:r>
        <w:t>PHP</w:t>
      </w:r>
      <w:r w:rsidRPr="00FA594E">
        <w:t>.</w:t>
      </w:r>
    </w:p>
    <w:p w:rsidR="00892427" w:rsidRPr="00DA0EF3" w:rsidRDefault="00DA0EF3" w:rsidP="00892427">
      <w:pPr>
        <w:pStyle w:val="Bodytext0"/>
        <w:jc w:val="left"/>
        <w:rPr>
          <w:lang w:val="ru-RU"/>
        </w:rPr>
      </w:pPr>
      <w:r>
        <w:rPr>
          <w:lang w:val="ru-RU"/>
        </w:rPr>
        <w:t>Обязанности</w:t>
      </w:r>
      <w:r w:rsidR="00892427" w:rsidRPr="00DA0EF3">
        <w:rPr>
          <w:lang w:val="ru-RU"/>
        </w:rPr>
        <w:t xml:space="preserve">: </w:t>
      </w:r>
      <w:r w:rsidR="00FA594E">
        <w:rPr>
          <w:lang w:val="ru-RU"/>
        </w:rPr>
        <w:t>поддержка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и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улучшение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клиентской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части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сервиса</w:t>
      </w:r>
      <w:r w:rsidR="00FA594E" w:rsidRPr="00DA0EF3">
        <w:rPr>
          <w:lang w:val="ru-RU"/>
        </w:rPr>
        <w:t xml:space="preserve">, </w:t>
      </w:r>
      <w:r w:rsidR="00FA594E">
        <w:rPr>
          <w:lang w:val="ru-RU"/>
        </w:rPr>
        <w:t>командировки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в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офис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заказчика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для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изучения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и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уточнения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деталей</w:t>
      </w:r>
      <w:r w:rsidR="00FA594E" w:rsidRPr="00DA0EF3">
        <w:rPr>
          <w:lang w:val="ru-RU"/>
        </w:rPr>
        <w:t xml:space="preserve"> </w:t>
      </w:r>
      <w:r w:rsidR="00FA594E">
        <w:rPr>
          <w:lang w:val="ru-RU"/>
        </w:rPr>
        <w:t>проекта</w:t>
      </w:r>
      <w:r w:rsidR="00FA594E" w:rsidRPr="00DA0EF3">
        <w:rPr>
          <w:lang w:val="ru-RU"/>
        </w:rPr>
        <w:t>.</w:t>
      </w:r>
    </w:p>
    <w:p w:rsidR="00892427" w:rsidRPr="0053493F" w:rsidRDefault="00DA0EF3" w:rsidP="00892427">
      <w:pPr>
        <w:pStyle w:val="Bodytext0"/>
        <w:jc w:val="left"/>
      </w:pPr>
      <w:r>
        <w:rPr>
          <w:lang w:val="ru-RU"/>
        </w:rPr>
        <w:t>Технологии</w:t>
      </w:r>
      <w:r w:rsidR="00892427" w:rsidRPr="0053493F">
        <w:t>: HTML, CSS, JavaScript (jQuery), AJAX, Smarty.</w:t>
      </w:r>
    </w:p>
    <w:p w:rsidR="00892427" w:rsidRPr="00FA594E" w:rsidRDefault="00FA594E" w:rsidP="00892427">
      <w:pPr>
        <w:pStyle w:val="Bodytext0"/>
        <w:jc w:val="left"/>
      </w:pPr>
      <w:r>
        <w:rPr>
          <w:lang w:val="ru-RU"/>
        </w:rPr>
        <w:t>Длительность</w:t>
      </w:r>
      <w:r w:rsidR="00892427" w:rsidRPr="0053493F">
        <w:t xml:space="preserve">: </w:t>
      </w:r>
      <w:r w:rsidR="00892427">
        <w:t>3</w:t>
      </w:r>
      <w:r w:rsidR="00892427" w:rsidRPr="0053493F">
        <w:t xml:space="preserve"> </w:t>
      </w:r>
      <w:r>
        <w:rPr>
          <w:lang w:val="ru-RU"/>
        </w:rPr>
        <w:t>месяца</w:t>
      </w:r>
    </w:p>
    <w:p w:rsidR="00892427" w:rsidRPr="00FA594E" w:rsidRDefault="00892427" w:rsidP="0050471B">
      <w:pPr>
        <w:pStyle w:val="Bodytext0"/>
        <w:jc w:val="left"/>
      </w:pPr>
      <w:r w:rsidRPr="00FA594E">
        <w:t>--</w:t>
      </w:r>
    </w:p>
    <w:p w:rsidR="00FA594E" w:rsidRPr="0053493F" w:rsidRDefault="00FA594E" w:rsidP="00FA594E">
      <w:pPr>
        <w:pStyle w:val="Bodytext0"/>
        <w:jc w:val="left"/>
      </w:pPr>
      <w:bookmarkStart w:id="20" w:name="OLE_LINK29"/>
      <w:bookmarkStart w:id="21" w:name="OLE_LINK30"/>
      <w:r w:rsidRPr="0053493F">
        <w:rPr>
          <w:b/>
        </w:rPr>
        <w:t>Senior Software Engineer</w:t>
      </w:r>
      <w:r w:rsidRPr="0053493F">
        <w:t xml:space="preserve"> on development of user interface for administration component of private cloud solution.</w:t>
      </w:r>
      <w:r>
        <w:t xml:space="preserve"> Internal project.</w:t>
      </w:r>
    </w:p>
    <w:p w:rsidR="00FA594E" w:rsidRPr="0053493F" w:rsidRDefault="00FA594E" w:rsidP="00FA594E">
      <w:pPr>
        <w:pStyle w:val="Bodytext0"/>
        <w:jc w:val="left"/>
      </w:pPr>
      <w:r w:rsidRPr="0053493F">
        <w:t>Responsibilities: design and implementation of user interface.</w:t>
      </w:r>
    </w:p>
    <w:p w:rsidR="00FA594E" w:rsidRPr="0053493F" w:rsidRDefault="00DA0EF3" w:rsidP="00FA594E">
      <w:pPr>
        <w:pStyle w:val="Bodytext0"/>
        <w:jc w:val="left"/>
      </w:pPr>
      <w:r>
        <w:rPr>
          <w:lang w:val="ru-RU"/>
        </w:rPr>
        <w:t>Технологии</w:t>
      </w:r>
      <w:r w:rsidR="00FA594E" w:rsidRPr="0053493F">
        <w:t>:HTML5, CSS3, JavaScript (Google Closure JS, AngularJS), AJAX</w:t>
      </w:r>
      <w:r w:rsidR="00FA594E">
        <w:t xml:space="preserve">, </w:t>
      </w:r>
      <w:r w:rsidR="00FA594E" w:rsidRPr="0053493F">
        <w:t>JSP.</w:t>
      </w:r>
    </w:p>
    <w:p w:rsidR="00FA594E" w:rsidRPr="0053493F" w:rsidRDefault="00FA594E" w:rsidP="00FA594E">
      <w:pPr>
        <w:pStyle w:val="Bodytext0"/>
        <w:jc w:val="left"/>
      </w:pPr>
      <w:r w:rsidRPr="0053493F">
        <w:t>Duration: 2.5 years</w:t>
      </w:r>
    </w:p>
    <w:p w:rsidR="007C535F" w:rsidRDefault="007C535F" w:rsidP="00FA594E">
      <w:pPr>
        <w:pStyle w:val="Bodytext0"/>
        <w:jc w:val="left"/>
        <w:rPr>
          <w:b/>
          <w:lang w:val="ru-RU"/>
        </w:rPr>
      </w:pPr>
    </w:p>
    <w:p w:rsidR="007C535F" w:rsidRPr="00B87C4E" w:rsidRDefault="007C535F" w:rsidP="007C535F">
      <w:pPr>
        <w:pStyle w:val="Bodytext0"/>
        <w:jc w:val="left"/>
        <w:rPr>
          <w:lang w:val="ru-RU"/>
        </w:rPr>
      </w:pPr>
      <w:r w:rsidRPr="0053493F">
        <w:rPr>
          <w:b/>
        </w:rPr>
        <w:t>Senior</w:t>
      </w:r>
      <w:r w:rsidRPr="00DB1B7B">
        <w:rPr>
          <w:b/>
          <w:lang w:val="ru-RU"/>
        </w:rPr>
        <w:t xml:space="preserve"> </w:t>
      </w:r>
      <w:r w:rsidRPr="0053493F">
        <w:rPr>
          <w:b/>
        </w:rPr>
        <w:t>Software</w:t>
      </w:r>
      <w:r w:rsidRPr="00DB1B7B">
        <w:rPr>
          <w:b/>
          <w:lang w:val="ru-RU"/>
        </w:rPr>
        <w:t xml:space="preserve"> </w:t>
      </w:r>
      <w:r w:rsidRPr="0053493F">
        <w:rPr>
          <w:b/>
        </w:rPr>
        <w:t>Engineer</w:t>
      </w:r>
      <w:r w:rsidRPr="00DB1B7B">
        <w:rPr>
          <w:lang w:val="ru-RU"/>
        </w:rPr>
        <w:t xml:space="preserve"> </w:t>
      </w:r>
      <w:r>
        <w:rPr>
          <w:lang w:val="ru-RU"/>
        </w:rPr>
        <w:t>при</w:t>
      </w:r>
      <w:r w:rsidRPr="00DB1B7B">
        <w:rPr>
          <w:lang w:val="ru-RU"/>
        </w:rPr>
        <w:t xml:space="preserve"> </w:t>
      </w:r>
      <w:r>
        <w:rPr>
          <w:lang w:val="ru-RU"/>
        </w:rPr>
        <w:t>разработке</w:t>
      </w:r>
      <w:r w:rsidRPr="00DB1B7B">
        <w:rPr>
          <w:lang w:val="ru-RU"/>
        </w:rPr>
        <w:t xml:space="preserve"> </w:t>
      </w:r>
      <w:r>
        <w:rPr>
          <w:lang w:val="ru-RU"/>
        </w:rPr>
        <w:t>пользовательского</w:t>
      </w:r>
      <w:r w:rsidRPr="00DB1B7B">
        <w:rPr>
          <w:lang w:val="ru-RU"/>
        </w:rPr>
        <w:t xml:space="preserve"> </w:t>
      </w:r>
      <w:r>
        <w:rPr>
          <w:lang w:val="ru-RU"/>
        </w:rPr>
        <w:t>интерфейса</w:t>
      </w:r>
      <w:r w:rsidRPr="00DB1B7B">
        <w:rPr>
          <w:lang w:val="ru-RU"/>
        </w:rPr>
        <w:t xml:space="preserve"> </w:t>
      </w:r>
      <w:r>
        <w:rPr>
          <w:lang w:val="ru-RU"/>
        </w:rPr>
        <w:t>управляющей</w:t>
      </w:r>
      <w:r w:rsidRPr="00DB1B7B">
        <w:rPr>
          <w:lang w:val="ru-RU"/>
        </w:rPr>
        <w:t xml:space="preserve"> </w:t>
      </w:r>
      <w:r>
        <w:rPr>
          <w:lang w:val="ru-RU"/>
        </w:rPr>
        <w:t>части</w:t>
      </w:r>
      <w:r w:rsidRPr="00DB1B7B">
        <w:rPr>
          <w:lang w:val="ru-RU"/>
        </w:rPr>
        <w:t xml:space="preserve"> </w:t>
      </w:r>
      <w:r>
        <w:rPr>
          <w:lang w:val="ru-RU"/>
        </w:rPr>
        <w:t>системы</w:t>
      </w:r>
      <w:r w:rsidRPr="00DB1B7B">
        <w:rPr>
          <w:lang w:val="ru-RU"/>
        </w:rPr>
        <w:t xml:space="preserve"> </w:t>
      </w:r>
      <w:r>
        <w:rPr>
          <w:lang w:val="ru-RU"/>
        </w:rPr>
        <w:t>для</w:t>
      </w:r>
      <w:r w:rsidRPr="00DB1B7B">
        <w:rPr>
          <w:lang w:val="ru-RU"/>
        </w:rPr>
        <w:t xml:space="preserve"> </w:t>
      </w:r>
      <w:r>
        <w:rPr>
          <w:lang w:val="ru-RU"/>
        </w:rPr>
        <w:t>собственного</w:t>
      </w:r>
      <w:r w:rsidRPr="00DB1B7B">
        <w:rPr>
          <w:lang w:val="ru-RU"/>
        </w:rPr>
        <w:t xml:space="preserve"> «</w:t>
      </w:r>
      <w:r>
        <w:rPr>
          <w:lang w:val="ru-RU"/>
        </w:rPr>
        <w:t>облачного</w:t>
      </w:r>
      <w:r w:rsidRPr="00DB1B7B">
        <w:rPr>
          <w:lang w:val="ru-RU"/>
        </w:rPr>
        <w:t xml:space="preserve">» </w:t>
      </w:r>
      <w:r>
        <w:rPr>
          <w:lang w:val="ru-RU"/>
        </w:rPr>
        <w:t>решения</w:t>
      </w:r>
      <w:r w:rsidRPr="00DB1B7B">
        <w:rPr>
          <w:lang w:val="ru-RU"/>
        </w:rPr>
        <w:t>.</w:t>
      </w:r>
      <w:r>
        <w:rPr>
          <w:lang w:val="ru-RU"/>
        </w:rPr>
        <w:t xml:space="preserve"> Внутренний проект компании</w:t>
      </w:r>
      <w:r w:rsidRPr="00B87C4E">
        <w:rPr>
          <w:lang w:val="ru-RU"/>
        </w:rPr>
        <w:t>.</w:t>
      </w:r>
    </w:p>
    <w:p w:rsidR="007C535F" w:rsidRPr="00B87C4E" w:rsidRDefault="00DA0EF3" w:rsidP="007C535F">
      <w:pPr>
        <w:pStyle w:val="Bodytext0"/>
        <w:jc w:val="left"/>
        <w:rPr>
          <w:lang w:val="ru-RU"/>
        </w:rPr>
      </w:pPr>
      <w:r>
        <w:rPr>
          <w:lang w:val="ru-RU"/>
        </w:rPr>
        <w:t>Обязанности</w:t>
      </w:r>
      <w:r w:rsidR="007C535F" w:rsidRPr="00B87C4E">
        <w:rPr>
          <w:lang w:val="ru-RU"/>
        </w:rPr>
        <w:t xml:space="preserve">: </w:t>
      </w:r>
      <w:r w:rsidR="007C535F">
        <w:rPr>
          <w:lang w:val="ru-RU"/>
        </w:rPr>
        <w:t xml:space="preserve">разработка и реализация </w:t>
      </w:r>
      <w:r w:rsidR="00903907">
        <w:rPr>
          <w:lang w:val="ru-RU"/>
        </w:rPr>
        <w:t>пользовательского</w:t>
      </w:r>
      <w:r w:rsidR="007C535F">
        <w:rPr>
          <w:lang w:val="ru-RU"/>
        </w:rPr>
        <w:t xml:space="preserve"> интерфейса</w:t>
      </w:r>
      <w:r w:rsidR="007C535F" w:rsidRPr="00B87C4E">
        <w:rPr>
          <w:lang w:val="ru-RU"/>
        </w:rPr>
        <w:t>.</w:t>
      </w:r>
    </w:p>
    <w:p w:rsidR="007C535F" w:rsidRPr="003B35F6" w:rsidRDefault="007C535F" w:rsidP="007C535F">
      <w:pPr>
        <w:pStyle w:val="Bodytext0"/>
        <w:jc w:val="left"/>
      </w:pPr>
      <w:r w:rsidRPr="0053493F">
        <w:t>Technologies</w:t>
      </w:r>
      <w:r w:rsidRPr="003B35F6">
        <w:t>:</w:t>
      </w:r>
      <w:r w:rsidR="00903907" w:rsidRPr="003B35F6">
        <w:t xml:space="preserve"> </w:t>
      </w:r>
      <w:r w:rsidRPr="0053493F">
        <w:t>HTML</w:t>
      </w:r>
      <w:r w:rsidRPr="003B35F6">
        <w:t xml:space="preserve">5, </w:t>
      </w:r>
      <w:r w:rsidRPr="0053493F">
        <w:t>CSS</w:t>
      </w:r>
      <w:r w:rsidRPr="003B35F6">
        <w:t xml:space="preserve">3, </w:t>
      </w:r>
      <w:r w:rsidRPr="0053493F">
        <w:t>JavaScript</w:t>
      </w:r>
      <w:r w:rsidRPr="003B35F6">
        <w:t xml:space="preserve"> (</w:t>
      </w:r>
      <w:r w:rsidRPr="0053493F">
        <w:t>Google</w:t>
      </w:r>
      <w:r w:rsidRPr="003B35F6">
        <w:t xml:space="preserve"> </w:t>
      </w:r>
      <w:r w:rsidRPr="0053493F">
        <w:t>Closure</w:t>
      </w:r>
      <w:r w:rsidRPr="003B35F6">
        <w:t xml:space="preserve"> </w:t>
      </w:r>
      <w:r w:rsidRPr="0053493F">
        <w:t>JS</w:t>
      </w:r>
      <w:r w:rsidRPr="003B35F6">
        <w:t xml:space="preserve">, </w:t>
      </w:r>
      <w:r w:rsidRPr="0053493F">
        <w:t>AngularJS</w:t>
      </w:r>
      <w:r w:rsidRPr="003B35F6">
        <w:t xml:space="preserve">), </w:t>
      </w:r>
      <w:r w:rsidRPr="0053493F">
        <w:t>AJAX</w:t>
      </w:r>
      <w:r w:rsidRPr="003B35F6">
        <w:t xml:space="preserve">, </w:t>
      </w:r>
      <w:r w:rsidRPr="0053493F">
        <w:t>JSP</w:t>
      </w:r>
      <w:r w:rsidRPr="003B35F6">
        <w:t>.</w:t>
      </w:r>
    </w:p>
    <w:p w:rsidR="007C535F" w:rsidRPr="00B87C4E" w:rsidRDefault="007C535F" w:rsidP="007C535F">
      <w:pPr>
        <w:pStyle w:val="Bodytext0"/>
        <w:jc w:val="left"/>
        <w:rPr>
          <w:lang w:val="ru-RU"/>
        </w:rPr>
      </w:pPr>
      <w:r>
        <w:rPr>
          <w:lang w:val="ru-RU"/>
        </w:rPr>
        <w:t>Длительность</w:t>
      </w:r>
      <w:r w:rsidRPr="0053493F">
        <w:t xml:space="preserve">: 2.5 </w:t>
      </w:r>
      <w:r>
        <w:rPr>
          <w:lang w:val="ru-RU"/>
        </w:rPr>
        <w:t>года</w:t>
      </w:r>
    </w:p>
    <w:p w:rsidR="00FA594E" w:rsidRPr="00FA594E" w:rsidRDefault="00FA594E" w:rsidP="00FA594E">
      <w:pPr>
        <w:pStyle w:val="Bodytext0"/>
        <w:jc w:val="left"/>
        <w:rPr>
          <w:b/>
          <w:lang w:val="ru-RU"/>
        </w:rPr>
      </w:pPr>
      <w:r>
        <w:rPr>
          <w:b/>
          <w:lang w:val="ru-RU"/>
        </w:rPr>
        <w:t>----------</w:t>
      </w:r>
    </w:p>
    <w:p w:rsidR="00421723" w:rsidRPr="0053493F" w:rsidRDefault="00421723" w:rsidP="0050471B">
      <w:pPr>
        <w:pStyle w:val="Bodytext0"/>
        <w:jc w:val="left"/>
      </w:pPr>
      <w:r w:rsidRPr="0053493F">
        <w:rPr>
          <w:b/>
        </w:rPr>
        <w:t>Senior Software Engineer</w:t>
      </w:r>
      <w:r w:rsidRPr="0053493F">
        <w:t xml:space="preserve"> on development of user interface for dating service.</w:t>
      </w:r>
    </w:p>
    <w:p w:rsidR="00421723" w:rsidRPr="0053493F" w:rsidRDefault="00421723" w:rsidP="0050471B">
      <w:pPr>
        <w:pStyle w:val="Bodytext0"/>
        <w:jc w:val="left"/>
      </w:pPr>
      <w:r w:rsidRPr="0053493F">
        <w:t>Responsibilities: implementation of user interface, communicate with client (Skype and mail).</w:t>
      </w:r>
    </w:p>
    <w:p w:rsidR="00421723" w:rsidRPr="0053493F" w:rsidRDefault="00421723" w:rsidP="0050471B">
      <w:pPr>
        <w:pStyle w:val="Bodytext0"/>
        <w:jc w:val="left"/>
      </w:pPr>
      <w:r w:rsidRPr="0053493F">
        <w:t xml:space="preserve">Technologies: JSP, HTML, CSS, </w:t>
      </w:r>
      <w:r w:rsidR="0053493F" w:rsidRPr="0053493F">
        <w:t>JavaScript</w:t>
      </w:r>
      <w:r w:rsidRPr="0053493F">
        <w:t xml:space="preserve"> (jQuery), AJAX.</w:t>
      </w:r>
    </w:p>
    <w:p w:rsidR="00421723" w:rsidRDefault="00421723" w:rsidP="0050471B">
      <w:pPr>
        <w:pStyle w:val="Bodytext0"/>
        <w:jc w:val="left"/>
      </w:pPr>
      <w:r w:rsidRPr="0053493F">
        <w:t>Duration: 1.5 years</w:t>
      </w:r>
    </w:p>
    <w:p w:rsidR="00A42AED" w:rsidRDefault="00A42AED" w:rsidP="00A42AED">
      <w:pPr>
        <w:pStyle w:val="Bodytext0"/>
        <w:jc w:val="left"/>
        <w:rPr>
          <w:b/>
        </w:rPr>
      </w:pPr>
    </w:p>
    <w:p w:rsidR="00A42AED" w:rsidRPr="00A42AED" w:rsidRDefault="00A42AED" w:rsidP="00A42AED">
      <w:pPr>
        <w:pStyle w:val="Bodytext0"/>
        <w:jc w:val="left"/>
        <w:rPr>
          <w:lang w:val="ru-RU"/>
        </w:rPr>
      </w:pPr>
      <w:r w:rsidRPr="0053493F">
        <w:rPr>
          <w:b/>
        </w:rPr>
        <w:lastRenderedPageBreak/>
        <w:t>Senior</w:t>
      </w:r>
      <w:r w:rsidRPr="00A42AED">
        <w:rPr>
          <w:b/>
          <w:lang w:val="ru-RU"/>
        </w:rPr>
        <w:t xml:space="preserve"> </w:t>
      </w:r>
      <w:r w:rsidRPr="0053493F">
        <w:rPr>
          <w:b/>
        </w:rPr>
        <w:t>Software</w:t>
      </w:r>
      <w:r w:rsidRPr="00A42AED">
        <w:rPr>
          <w:b/>
          <w:lang w:val="ru-RU"/>
        </w:rPr>
        <w:t xml:space="preserve"> </w:t>
      </w:r>
      <w:r w:rsidRPr="0053493F">
        <w:rPr>
          <w:b/>
        </w:rPr>
        <w:t>Engineer</w:t>
      </w:r>
      <w:r w:rsidRPr="00A42AED">
        <w:rPr>
          <w:lang w:val="ru-RU"/>
        </w:rPr>
        <w:t xml:space="preserve"> </w:t>
      </w:r>
      <w:r>
        <w:rPr>
          <w:lang w:val="ru-RU"/>
        </w:rPr>
        <w:t>при</w:t>
      </w:r>
      <w:r w:rsidRPr="00A42AED">
        <w:rPr>
          <w:lang w:val="ru-RU"/>
        </w:rPr>
        <w:t xml:space="preserve"> </w:t>
      </w:r>
      <w:r>
        <w:rPr>
          <w:lang w:val="ru-RU"/>
        </w:rPr>
        <w:t>разработке</w:t>
      </w:r>
      <w:r w:rsidRPr="00A42AED">
        <w:rPr>
          <w:lang w:val="ru-RU"/>
        </w:rPr>
        <w:t xml:space="preserve"> </w:t>
      </w:r>
      <w:r>
        <w:rPr>
          <w:lang w:val="ru-RU"/>
        </w:rPr>
        <w:t>пользовательского</w:t>
      </w:r>
      <w:r w:rsidRPr="00A42AED">
        <w:rPr>
          <w:lang w:val="ru-RU"/>
        </w:rPr>
        <w:t xml:space="preserve"> </w:t>
      </w:r>
      <w:r>
        <w:rPr>
          <w:lang w:val="ru-RU"/>
        </w:rPr>
        <w:t>интерфейса</w:t>
      </w:r>
      <w:r w:rsidRPr="00A42AED">
        <w:rPr>
          <w:lang w:val="ru-RU"/>
        </w:rPr>
        <w:t xml:space="preserve"> </w:t>
      </w:r>
      <w:r>
        <w:rPr>
          <w:lang w:val="ru-RU"/>
        </w:rPr>
        <w:t>сервиса</w:t>
      </w:r>
      <w:r w:rsidRPr="00A42AED">
        <w:rPr>
          <w:lang w:val="ru-RU"/>
        </w:rPr>
        <w:t xml:space="preserve"> </w:t>
      </w:r>
      <w:r>
        <w:rPr>
          <w:lang w:val="ru-RU"/>
        </w:rPr>
        <w:t>знакомств</w:t>
      </w:r>
      <w:r w:rsidRPr="00A42AED">
        <w:rPr>
          <w:lang w:val="ru-RU"/>
        </w:rPr>
        <w:t>.</w:t>
      </w:r>
    </w:p>
    <w:p w:rsidR="00A42AED" w:rsidRPr="00A42AED" w:rsidRDefault="00DA0EF3" w:rsidP="00A42AED">
      <w:pPr>
        <w:pStyle w:val="Bodytext0"/>
        <w:jc w:val="left"/>
        <w:rPr>
          <w:lang w:val="ru-RU"/>
        </w:rPr>
      </w:pPr>
      <w:r>
        <w:rPr>
          <w:lang w:val="ru-RU"/>
        </w:rPr>
        <w:t>Обязанности</w:t>
      </w:r>
      <w:r w:rsidR="00A42AED" w:rsidRPr="00A42AED">
        <w:rPr>
          <w:lang w:val="ru-RU"/>
        </w:rPr>
        <w:t xml:space="preserve">: </w:t>
      </w:r>
      <w:r w:rsidR="00A42AED">
        <w:rPr>
          <w:lang w:val="ru-RU"/>
        </w:rPr>
        <w:t>реализация</w:t>
      </w:r>
      <w:r w:rsidR="00A42AED" w:rsidRPr="00A42AED">
        <w:rPr>
          <w:lang w:val="ru-RU"/>
        </w:rPr>
        <w:t xml:space="preserve"> </w:t>
      </w:r>
      <w:r w:rsidR="00A42AED">
        <w:rPr>
          <w:lang w:val="ru-RU"/>
        </w:rPr>
        <w:t>пользовательского</w:t>
      </w:r>
      <w:r w:rsidR="00A42AED" w:rsidRPr="00A42AED">
        <w:rPr>
          <w:lang w:val="ru-RU"/>
        </w:rPr>
        <w:t xml:space="preserve"> </w:t>
      </w:r>
      <w:r w:rsidR="00A42AED">
        <w:rPr>
          <w:lang w:val="ru-RU"/>
        </w:rPr>
        <w:t>интерфейса</w:t>
      </w:r>
      <w:r w:rsidR="00A42AED" w:rsidRPr="00A42AED">
        <w:rPr>
          <w:lang w:val="ru-RU"/>
        </w:rPr>
        <w:t xml:space="preserve">, </w:t>
      </w:r>
      <w:r w:rsidR="00A42AED">
        <w:rPr>
          <w:lang w:val="ru-RU"/>
        </w:rPr>
        <w:t>общение с заказчиком</w:t>
      </w:r>
      <w:r w:rsidR="00A42AED" w:rsidRPr="00A42AED">
        <w:rPr>
          <w:lang w:val="ru-RU"/>
        </w:rPr>
        <w:t xml:space="preserve"> (</w:t>
      </w:r>
      <w:r w:rsidR="00A42AED" w:rsidRPr="0053493F">
        <w:t>Skype</w:t>
      </w:r>
      <w:r w:rsidR="00A42AED" w:rsidRPr="00A42AED">
        <w:rPr>
          <w:lang w:val="ru-RU"/>
        </w:rPr>
        <w:t xml:space="preserve"> </w:t>
      </w:r>
      <w:r w:rsidR="00A42AED">
        <w:rPr>
          <w:lang w:val="ru-RU"/>
        </w:rPr>
        <w:t xml:space="preserve">и </w:t>
      </w:r>
      <w:r w:rsidR="00A42AED">
        <w:t>email</w:t>
      </w:r>
      <w:r w:rsidR="00A42AED" w:rsidRPr="00A42AED">
        <w:rPr>
          <w:lang w:val="ru-RU"/>
        </w:rPr>
        <w:t>).</w:t>
      </w:r>
    </w:p>
    <w:p w:rsidR="00A42AED" w:rsidRPr="00DA0EF3" w:rsidRDefault="00DA0EF3" w:rsidP="00A42AED">
      <w:pPr>
        <w:pStyle w:val="Bodytext0"/>
        <w:jc w:val="left"/>
        <w:rPr>
          <w:lang w:val="ru-RU"/>
        </w:rPr>
      </w:pPr>
      <w:r>
        <w:rPr>
          <w:lang w:val="ru-RU"/>
        </w:rPr>
        <w:t>Технологии</w:t>
      </w:r>
      <w:r w:rsidR="00A42AED" w:rsidRPr="00DA0EF3">
        <w:rPr>
          <w:lang w:val="ru-RU"/>
        </w:rPr>
        <w:t xml:space="preserve">: </w:t>
      </w:r>
      <w:r w:rsidR="00A42AED" w:rsidRPr="0053493F">
        <w:t>JSP</w:t>
      </w:r>
      <w:r w:rsidR="00A42AED" w:rsidRPr="00DA0EF3">
        <w:rPr>
          <w:lang w:val="ru-RU"/>
        </w:rPr>
        <w:t xml:space="preserve">, </w:t>
      </w:r>
      <w:r w:rsidR="00A42AED" w:rsidRPr="0053493F">
        <w:t>HTML</w:t>
      </w:r>
      <w:r w:rsidR="00A42AED" w:rsidRPr="00DA0EF3">
        <w:rPr>
          <w:lang w:val="ru-RU"/>
        </w:rPr>
        <w:t xml:space="preserve">, </w:t>
      </w:r>
      <w:r w:rsidR="00A42AED" w:rsidRPr="0053493F">
        <w:t>CSS</w:t>
      </w:r>
      <w:r w:rsidR="00A42AED" w:rsidRPr="00DA0EF3">
        <w:rPr>
          <w:lang w:val="ru-RU"/>
        </w:rPr>
        <w:t xml:space="preserve">, </w:t>
      </w:r>
      <w:r w:rsidR="00A42AED" w:rsidRPr="0053493F">
        <w:t>JavaScript</w:t>
      </w:r>
      <w:r w:rsidR="00A42AED" w:rsidRPr="00DA0EF3">
        <w:rPr>
          <w:lang w:val="ru-RU"/>
        </w:rPr>
        <w:t xml:space="preserve"> (</w:t>
      </w:r>
      <w:r w:rsidR="00A42AED" w:rsidRPr="0053493F">
        <w:t>jQuery</w:t>
      </w:r>
      <w:r w:rsidR="00A42AED" w:rsidRPr="00DA0EF3">
        <w:rPr>
          <w:lang w:val="ru-RU"/>
        </w:rPr>
        <w:t xml:space="preserve">), </w:t>
      </w:r>
      <w:r w:rsidR="00A42AED" w:rsidRPr="0053493F">
        <w:t>AJAX</w:t>
      </w:r>
      <w:r w:rsidR="00A42AED" w:rsidRPr="00DA0EF3">
        <w:rPr>
          <w:lang w:val="ru-RU"/>
        </w:rPr>
        <w:t>.</w:t>
      </w:r>
    </w:p>
    <w:p w:rsidR="00A42AED" w:rsidRPr="0053493F" w:rsidRDefault="00A42AED" w:rsidP="00A42AED">
      <w:pPr>
        <w:pStyle w:val="Bodytext0"/>
        <w:jc w:val="left"/>
      </w:pPr>
      <w:r>
        <w:rPr>
          <w:lang w:val="ru-RU"/>
        </w:rPr>
        <w:t>Длительность</w:t>
      </w:r>
      <w:r w:rsidRPr="0053493F">
        <w:t xml:space="preserve">: 1.5 </w:t>
      </w:r>
      <w:r w:rsidR="00605405" w:rsidRPr="003B35F6">
        <w:rPr>
          <w:lang w:val="ru-RU"/>
        </w:rPr>
        <w:t>года</w:t>
      </w:r>
    </w:p>
    <w:p w:rsidR="00A42AED" w:rsidRPr="00D46171" w:rsidRDefault="00A42AED" w:rsidP="0050471B">
      <w:pPr>
        <w:pStyle w:val="Bodytext0"/>
        <w:jc w:val="left"/>
      </w:pPr>
      <w:r w:rsidRPr="00D46171">
        <w:t>-----</w:t>
      </w:r>
    </w:p>
    <w:bookmarkEnd w:id="20"/>
    <w:bookmarkEnd w:id="21"/>
    <w:p w:rsidR="00D46171" w:rsidRPr="0053493F" w:rsidRDefault="00D46171" w:rsidP="00D46171">
      <w:pPr>
        <w:pStyle w:val="Bodytext0"/>
        <w:jc w:val="left"/>
      </w:pPr>
      <w:r w:rsidRPr="0053493F">
        <w:rPr>
          <w:b/>
        </w:rPr>
        <w:t xml:space="preserve">Head of Training </w:t>
      </w:r>
      <w:r w:rsidR="003B35F6" w:rsidRPr="0053493F">
        <w:rPr>
          <w:b/>
        </w:rPr>
        <w:t>Dept.</w:t>
      </w:r>
      <w:r w:rsidR="00076CD0">
        <w:rPr>
          <w:b/>
        </w:rPr>
        <w:t xml:space="preserve"> </w:t>
      </w:r>
      <w:r w:rsidRPr="0053493F">
        <w:rPr>
          <w:b/>
        </w:rPr>
        <w:t>/</w:t>
      </w:r>
      <w:r w:rsidR="00076CD0">
        <w:rPr>
          <w:b/>
        </w:rPr>
        <w:t xml:space="preserve"> </w:t>
      </w:r>
      <w:r w:rsidRPr="0053493F">
        <w:rPr>
          <w:b/>
        </w:rPr>
        <w:t>Lead Analyst</w:t>
      </w:r>
      <w:r w:rsidRPr="0053493F">
        <w:t xml:space="preserve"> on markup service.</w:t>
      </w:r>
    </w:p>
    <w:p w:rsidR="001A434B" w:rsidRDefault="001A434B" w:rsidP="00D46171">
      <w:pPr>
        <w:pStyle w:val="Bodytext0"/>
        <w:jc w:val="left"/>
      </w:pPr>
      <w:r w:rsidRPr="001A434B">
        <w:t xml:space="preserve">Responsibilities: Research of new technologies </w:t>
      </w:r>
      <w:r w:rsidR="00222AB2">
        <w:t>of</w:t>
      </w:r>
      <w:r w:rsidRPr="001A434B">
        <w:t xml:space="preserve"> web development. Development and </w:t>
      </w:r>
      <w:r w:rsidR="00A97C41" w:rsidRPr="00A97C41">
        <w:t xml:space="preserve">introduction </w:t>
      </w:r>
      <w:r w:rsidR="00222AB2" w:rsidRPr="001A434B">
        <w:t>new technologies</w:t>
      </w:r>
      <w:r w:rsidR="00222AB2" w:rsidRPr="001A434B">
        <w:t xml:space="preserve"> </w:t>
      </w:r>
      <w:r w:rsidRPr="001A434B">
        <w:t>into the development process. Expert help for solving issues that related to HTML/CSS. Support unified repository of knowledge base in actual state. Training of HTML-developers according to curriculum program developed in company. The selection of candidates for training, including qualification testing and interviews.</w:t>
      </w:r>
    </w:p>
    <w:p w:rsidR="00D46171" w:rsidRPr="0053493F" w:rsidRDefault="00D46171" w:rsidP="00D46171">
      <w:pPr>
        <w:pStyle w:val="Bodytext0"/>
        <w:jc w:val="left"/>
      </w:pPr>
      <w:r w:rsidRPr="0053493F">
        <w:t>Technologies: HTML, CSS, JavaScript</w:t>
      </w:r>
      <w:r w:rsidR="00360312">
        <w:t xml:space="preserve">, </w:t>
      </w:r>
      <w:r w:rsidR="00360312" w:rsidRPr="00076CD0">
        <w:t>mentoring</w:t>
      </w:r>
    </w:p>
    <w:p w:rsidR="00D46171" w:rsidRPr="0053493F" w:rsidRDefault="00D46171" w:rsidP="00D46171">
      <w:pPr>
        <w:pStyle w:val="Bodytext0"/>
        <w:jc w:val="left"/>
      </w:pPr>
      <w:r w:rsidRPr="0053493F">
        <w:t xml:space="preserve">Duration: </w:t>
      </w:r>
      <w:r>
        <w:t>2</w:t>
      </w:r>
      <w:r w:rsidRPr="0053493F">
        <w:t xml:space="preserve"> years</w:t>
      </w:r>
    </w:p>
    <w:p w:rsidR="00DA0EF3" w:rsidRPr="00076CD0" w:rsidRDefault="00DA0EF3" w:rsidP="00D46171">
      <w:pPr>
        <w:pStyle w:val="Bodytext0"/>
        <w:jc w:val="left"/>
        <w:rPr>
          <w:b/>
        </w:rPr>
      </w:pPr>
    </w:p>
    <w:p w:rsidR="00DA0EF3" w:rsidRPr="001A0A83" w:rsidRDefault="001A0A83" w:rsidP="00070DBC">
      <w:pPr>
        <w:pStyle w:val="Bodytext0"/>
        <w:ind w:left="1416" w:hanging="707"/>
        <w:jc w:val="left"/>
        <w:rPr>
          <w:b/>
        </w:rPr>
      </w:pPr>
      <w:r w:rsidRPr="0053493F">
        <w:rPr>
          <w:b/>
        </w:rPr>
        <w:t xml:space="preserve">Head of Training </w:t>
      </w:r>
      <w:r w:rsidR="003B35F6" w:rsidRPr="0053493F">
        <w:rPr>
          <w:b/>
        </w:rPr>
        <w:t>Dept.</w:t>
      </w:r>
      <w:r w:rsidR="00076CD0">
        <w:rPr>
          <w:b/>
        </w:rPr>
        <w:t xml:space="preserve"> </w:t>
      </w:r>
      <w:r w:rsidRPr="0053493F">
        <w:rPr>
          <w:b/>
        </w:rPr>
        <w:t>/</w:t>
      </w:r>
      <w:r w:rsidR="00076CD0">
        <w:rPr>
          <w:b/>
        </w:rPr>
        <w:t xml:space="preserve"> </w:t>
      </w:r>
      <w:r w:rsidRPr="0053493F">
        <w:rPr>
          <w:b/>
        </w:rPr>
        <w:t>Lead Analyst</w:t>
      </w:r>
      <w:r w:rsidR="00DA0EF3" w:rsidRPr="001A0A83">
        <w:t xml:space="preserve"> </w:t>
      </w:r>
      <w:r w:rsidR="00DA0EF3" w:rsidRPr="007E15CF">
        <w:rPr>
          <w:lang w:val="ru-RU"/>
        </w:rPr>
        <w:t>в</w:t>
      </w:r>
      <w:r w:rsidR="00DA0EF3" w:rsidRPr="001A0A83">
        <w:t xml:space="preserve"> </w:t>
      </w:r>
      <w:r w:rsidR="00DA0EF3" w:rsidRPr="00DA0EF3">
        <w:rPr>
          <w:lang w:val="ru-RU"/>
        </w:rPr>
        <w:t>сервисе</w:t>
      </w:r>
      <w:r w:rsidR="00DA0EF3" w:rsidRPr="001A0A83">
        <w:t xml:space="preserve"> </w:t>
      </w:r>
      <w:r w:rsidR="00DA0EF3">
        <w:rPr>
          <w:lang w:val="ru-RU"/>
        </w:rPr>
        <w:t>верстки</w:t>
      </w:r>
      <w:r w:rsidR="00DA0EF3" w:rsidRPr="001A0A83">
        <w:t>.</w:t>
      </w:r>
    </w:p>
    <w:p w:rsidR="001A0A83" w:rsidRPr="00EE6A08" w:rsidRDefault="00267267" w:rsidP="00DA0EF3">
      <w:pPr>
        <w:pStyle w:val="Bodytext0"/>
        <w:jc w:val="left"/>
        <w:rPr>
          <w:lang w:val="ru-RU"/>
        </w:rPr>
      </w:pPr>
      <w:r>
        <w:rPr>
          <w:lang w:val="ru-RU"/>
        </w:rPr>
        <w:t>Обязанности</w:t>
      </w:r>
      <w:r w:rsidR="00DA0EF3" w:rsidRPr="001A0A83">
        <w:rPr>
          <w:lang w:val="ru-RU"/>
        </w:rPr>
        <w:t xml:space="preserve">: </w:t>
      </w:r>
      <w:r w:rsidR="003B35F6">
        <w:rPr>
          <w:lang w:val="ru-RU"/>
        </w:rPr>
        <w:t>Исследование</w:t>
      </w:r>
      <w:r w:rsidR="001A0A83">
        <w:rPr>
          <w:lang w:val="ru-RU"/>
        </w:rPr>
        <w:t xml:space="preserve"> новых технологий веб-разработки. Разработка и </w:t>
      </w:r>
      <w:r w:rsidR="003B35F6">
        <w:rPr>
          <w:lang w:val="ru-RU"/>
        </w:rPr>
        <w:t>внедрение</w:t>
      </w:r>
      <w:r w:rsidR="001A0A83">
        <w:rPr>
          <w:lang w:val="ru-RU"/>
        </w:rPr>
        <w:t xml:space="preserve"> </w:t>
      </w:r>
      <w:r w:rsidR="001A0A83">
        <w:rPr>
          <w:lang w:val="ru-RU"/>
        </w:rPr>
        <w:t>новых технологий</w:t>
      </w:r>
      <w:r w:rsidR="001A0A83">
        <w:rPr>
          <w:lang w:val="ru-RU"/>
        </w:rPr>
        <w:t xml:space="preserve"> </w:t>
      </w:r>
      <w:r w:rsidR="003B35F6">
        <w:rPr>
          <w:lang w:val="ru-RU"/>
        </w:rPr>
        <w:t>в</w:t>
      </w:r>
      <w:r w:rsidR="001A0A83">
        <w:rPr>
          <w:lang w:val="ru-RU"/>
        </w:rPr>
        <w:t xml:space="preserve"> техпроцесс. </w:t>
      </w:r>
      <w:r w:rsidR="001A434B">
        <w:rPr>
          <w:lang w:val="ru-RU"/>
        </w:rPr>
        <w:t xml:space="preserve">Экспертная помощь в вопросах, касающихся </w:t>
      </w:r>
      <w:r w:rsidR="001A434B" w:rsidRPr="0053493F">
        <w:t>HTML</w:t>
      </w:r>
      <w:r w:rsidR="001A434B" w:rsidRPr="001A434B">
        <w:rPr>
          <w:lang w:val="ru-RU"/>
        </w:rPr>
        <w:t>/</w:t>
      </w:r>
      <w:r w:rsidR="001A434B" w:rsidRPr="0053493F">
        <w:t>CSS</w:t>
      </w:r>
      <w:r w:rsidR="001A434B">
        <w:rPr>
          <w:lang w:val="ru-RU"/>
        </w:rPr>
        <w:t>. Поддержка в актуа</w:t>
      </w:r>
      <w:r w:rsidR="00EE6A08">
        <w:rPr>
          <w:lang w:val="ru-RU"/>
        </w:rPr>
        <w:t>ль</w:t>
      </w:r>
      <w:r w:rsidR="001A434B">
        <w:rPr>
          <w:lang w:val="ru-RU"/>
        </w:rPr>
        <w:t>ном состоянии единой базы знаний</w:t>
      </w:r>
      <w:r w:rsidR="00EE6A08" w:rsidRPr="00EE6A08">
        <w:rPr>
          <w:lang w:val="ru-RU"/>
        </w:rPr>
        <w:t xml:space="preserve">. </w:t>
      </w:r>
      <w:r w:rsidR="00EE6A08">
        <w:rPr>
          <w:lang w:val="ru-RU"/>
        </w:rPr>
        <w:t xml:space="preserve">Обучение разработчиков в </w:t>
      </w:r>
      <w:r w:rsidR="00076CD0">
        <w:rPr>
          <w:lang w:val="ru-RU"/>
        </w:rPr>
        <w:t>соответствии</w:t>
      </w:r>
      <w:r w:rsidR="00EE6A08">
        <w:rPr>
          <w:lang w:val="ru-RU"/>
        </w:rPr>
        <w:t xml:space="preserve"> с учебным план</w:t>
      </w:r>
      <w:r w:rsidR="00292D60">
        <w:rPr>
          <w:lang w:val="ru-RU"/>
        </w:rPr>
        <w:t xml:space="preserve">ом, разработанном </w:t>
      </w:r>
      <w:r w:rsidR="00EE6A08">
        <w:rPr>
          <w:lang w:val="ru-RU"/>
        </w:rPr>
        <w:t>компани</w:t>
      </w:r>
      <w:r w:rsidR="00292D60">
        <w:rPr>
          <w:lang w:val="ru-RU"/>
        </w:rPr>
        <w:t>ей</w:t>
      </w:r>
      <w:r w:rsidR="00EE6A08">
        <w:rPr>
          <w:lang w:val="ru-RU"/>
        </w:rPr>
        <w:t xml:space="preserve">. </w:t>
      </w:r>
      <w:r w:rsidR="0091754C">
        <w:rPr>
          <w:lang w:val="ru-RU"/>
        </w:rPr>
        <w:t>Отбор кандидатов для обучение, включая квалификационное тестирование и интервью.</w:t>
      </w:r>
    </w:p>
    <w:p w:rsidR="00DA0EF3" w:rsidRPr="00360312" w:rsidRDefault="00360312" w:rsidP="00DA0EF3">
      <w:pPr>
        <w:pStyle w:val="Bodytext0"/>
        <w:jc w:val="left"/>
      </w:pPr>
      <w:bookmarkStart w:id="22" w:name="OLE_LINK31"/>
      <w:bookmarkStart w:id="23" w:name="OLE_LINK32"/>
      <w:r>
        <w:rPr>
          <w:lang w:val="ru-RU"/>
        </w:rPr>
        <w:t>Технологии</w:t>
      </w:r>
      <w:r w:rsidR="00DA0EF3" w:rsidRPr="00360312">
        <w:t xml:space="preserve">: </w:t>
      </w:r>
      <w:r w:rsidR="00DA0EF3" w:rsidRPr="0053493F">
        <w:t>HTML</w:t>
      </w:r>
      <w:r w:rsidR="00DA0EF3" w:rsidRPr="00360312">
        <w:t xml:space="preserve">, </w:t>
      </w:r>
      <w:r w:rsidR="00DA0EF3" w:rsidRPr="0053493F">
        <w:t>CSS</w:t>
      </w:r>
      <w:r w:rsidR="00DA0EF3" w:rsidRPr="00360312">
        <w:t xml:space="preserve">, </w:t>
      </w:r>
      <w:r w:rsidR="00DA0EF3" w:rsidRPr="0053493F">
        <w:t>JavaScript</w:t>
      </w:r>
      <w:r w:rsidRPr="00360312">
        <w:t>, mentoring</w:t>
      </w:r>
    </w:p>
    <w:p w:rsidR="00DA0EF3" w:rsidRPr="00900851" w:rsidRDefault="00360312" w:rsidP="00DA0EF3">
      <w:pPr>
        <w:pStyle w:val="Bodytext0"/>
        <w:jc w:val="left"/>
      </w:pPr>
      <w:r>
        <w:rPr>
          <w:lang w:val="ru-RU"/>
        </w:rPr>
        <w:t>Длительность</w:t>
      </w:r>
      <w:r w:rsidR="00DA0EF3" w:rsidRPr="0053493F">
        <w:t xml:space="preserve">: </w:t>
      </w:r>
      <w:r w:rsidR="00DA0EF3">
        <w:t>2</w:t>
      </w:r>
      <w:r w:rsidR="00DA0EF3" w:rsidRPr="0053493F">
        <w:t xml:space="preserve"> </w:t>
      </w:r>
      <w:r>
        <w:rPr>
          <w:lang w:val="ru-RU"/>
        </w:rPr>
        <w:t>года</w:t>
      </w:r>
    </w:p>
    <w:bookmarkEnd w:id="22"/>
    <w:bookmarkEnd w:id="23"/>
    <w:p w:rsidR="00900851" w:rsidRPr="00267267" w:rsidRDefault="00900851" w:rsidP="00900851">
      <w:pPr>
        <w:pStyle w:val="Bodytext0"/>
        <w:jc w:val="left"/>
        <w:rPr>
          <w:b/>
        </w:rPr>
      </w:pPr>
      <w:r w:rsidRPr="00267267">
        <w:rPr>
          <w:b/>
        </w:rPr>
        <w:t>-------</w:t>
      </w:r>
    </w:p>
    <w:p w:rsidR="00900851" w:rsidRPr="0053493F" w:rsidRDefault="00900851" w:rsidP="00900851">
      <w:pPr>
        <w:pStyle w:val="Bodytext0"/>
        <w:jc w:val="left"/>
      </w:pPr>
      <w:r w:rsidRPr="0053493F">
        <w:rPr>
          <w:b/>
        </w:rPr>
        <w:t>Markup Team Lead</w:t>
      </w:r>
      <w:r>
        <w:rPr>
          <w:b/>
        </w:rPr>
        <w:t xml:space="preserve"> </w:t>
      </w:r>
      <w:r w:rsidRPr="0053493F">
        <w:t>on markup service.</w:t>
      </w:r>
    </w:p>
    <w:p w:rsidR="00900851" w:rsidRPr="0053493F" w:rsidRDefault="00900851" w:rsidP="00900851">
      <w:pPr>
        <w:pStyle w:val="Bodytext0"/>
        <w:jc w:val="left"/>
      </w:pPr>
      <w:r w:rsidRPr="0053493F">
        <w:t xml:space="preserve">Responsibilities: </w:t>
      </w:r>
      <w:r w:rsidR="00212B1F" w:rsidRPr="001A434B">
        <w:t xml:space="preserve">Expert help for solving issues that related to HTML/CSS. Support unified repository of knowledge base in actual state. </w:t>
      </w:r>
      <w:r w:rsidRPr="0053493F">
        <w:t xml:space="preserve">Training of HTML-developers according to curriculum program developed in company. Implementation of projects requiring special </w:t>
      </w:r>
      <w:r w:rsidR="00D9640A" w:rsidRPr="0053493F">
        <w:t>attention</w:t>
      </w:r>
      <w:r w:rsidR="00D9640A" w:rsidRPr="0053493F">
        <w:t xml:space="preserve"> </w:t>
      </w:r>
      <w:r w:rsidR="00D9640A" w:rsidRPr="00076CD0">
        <w:t>and</w:t>
      </w:r>
      <w:r w:rsidR="00D9640A" w:rsidRPr="00D9640A">
        <w:rPr>
          <w:lang w:val="ru-RU"/>
        </w:rPr>
        <w:t xml:space="preserve"> </w:t>
      </w:r>
      <w:r w:rsidRPr="0053493F">
        <w:t>skills.</w:t>
      </w:r>
    </w:p>
    <w:p w:rsidR="00900851" w:rsidRPr="0053493F" w:rsidRDefault="00900851" w:rsidP="00900851">
      <w:pPr>
        <w:pStyle w:val="Bodytext0"/>
        <w:jc w:val="left"/>
      </w:pPr>
      <w:r w:rsidRPr="0053493F">
        <w:t>Technologies: HTML, CSS, JavaScript</w:t>
      </w:r>
    </w:p>
    <w:p w:rsidR="00900851" w:rsidRPr="0053493F" w:rsidRDefault="00900851" w:rsidP="00900851">
      <w:pPr>
        <w:pStyle w:val="Bodytext0"/>
        <w:jc w:val="left"/>
        <w:rPr>
          <w:szCs w:val="18"/>
        </w:rPr>
      </w:pPr>
      <w:r w:rsidRPr="0053493F">
        <w:t xml:space="preserve">Duration: </w:t>
      </w:r>
      <w:r w:rsidR="0095252F">
        <w:t>1 year</w:t>
      </w:r>
    </w:p>
    <w:p w:rsidR="00900851" w:rsidRPr="0053493F" w:rsidRDefault="00900851" w:rsidP="00900851">
      <w:pPr>
        <w:pStyle w:val="Bodytext0"/>
        <w:spacing w:before="0" w:afterLines="60" w:after="144"/>
        <w:jc w:val="left"/>
        <w:rPr>
          <w:b/>
        </w:rPr>
      </w:pPr>
    </w:p>
    <w:p w:rsidR="00900851" w:rsidRPr="003A2FFF" w:rsidRDefault="00900851" w:rsidP="00900851">
      <w:pPr>
        <w:pStyle w:val="Bodytext0"/>
        <w:jc w:val="left"/>
        <w:rPr>
          <w:b/>
          <w:lang w:val="ru-RU"/>
        </w:rPr>
      </w:pPr>
      <w:r w:rsidRPr="0053493F">
        <w:rPr>
          <w:b/>
        </w:rPr>
        <w:t>Markup</w:t>
      </w:r>
      <w:r w:rsidRPr="003A2FFF">
        <w:rPr>
          <w:b/>
          <w:lang w:val="ru-RU"/>
        </w:rPr>
        <w:t xml:space="preserve"> </w:t>
      </w:r>
      <w:r w:rsidRPr="0053493F">
        <w:rPr>
          <w:b/>
        </w:rPr>
        <w:t>Team</w:t>
      </w:r>
      <w:r w:rsidRPr="003A2FFF">
        <w:rPr>
          <w:b/>
          <w:lang w:val="ru-RU"/>
        </w:rPr>
        <w:t xml:space="preserve"> </w:t>
      </w:r>
      <w:r w:rsidRPr="0053493F">
        <w:rPr>
          <w:b/>
        </w:rPr>
        <w:t>Lead</w:t>
      </w:r>
      <w:r w:rsidRPr="003A2FFF">
        <w:rPr>
          <w:b/>
          <w:lang w:val="ru-RU"/>
        </w:rPr>
        <w:t xml:space="preserve"> </w:t>
      </w:r>
      <w:r w:rsidRPr="007E15CF">
        <w:rPr>
          <w:lang w:val="ru-RU"/>
        </w:rPr>
        <w:t>в</w:t>
      </w:r>
      <w:r w:rsidRPr="003A2FFF">
        <w:rPr>
          <w:lang w:val="ru-RU"/>
        </w:rPr>
        <w:t xml:space="preserve"> </w:t>
      </w:r>
      <w:r w:rsidRPr="00DA0EF3">
        <w:rPr>
          <w:lang w:val="ru-RU"/>
        </w:rPr>
        <w:t>сервисе</w:t>
      </w:r>
      <w:r w:rsidRPr="003A2FFF">
        <w:rPr>
          <w:lang w:val="ru-RU"/>
        </w:rPr>
        <w:t xml:space="preserve"> </w:t>
      </w:r>
      <w:r>
        <w:rPr>
          <w:lang w:val="ru-RU"/>
        </w:rPr>
        <w:t>верстки</w:t>
      </w:r>
      <w:r w:rsidRPr="003A2FFF">
        <w:rPr>
          <w:lang w:val="ru-RU"/>
        </w:rPr>
        <w:t>.</w:t>
      </w:r>
    </w:p>
    <w:p w:rsidR="0067365A" w:rsidRPr="0067365A" w:rsidRDefault="00900851" w:rsidP="00900851">
      <w:pPr>
        <w:pStyle w:val="Bodytext0"/>
        <w:jc w:val="left"/>
        <w:rPr>
          <w:lang w:val="ru-RU"/>
        </w:rPr>
      </w:pPr>
      <w:r>
        <w:rPr>
          <w:lang w:val="ru-RU"/>
        </w:rPr>
        <w:t>Обязанности</w:t>
      </w:r>
      <w:r w:rsidRPr="0067365A">
        <w:rPr>
          <w:lang w:val="ru-RU"/>
        </w:rPr>
        <w:t xml:space="preserve">: </w:t>
      </w:r>
      <w:r w:rsidR="0067365A">
        <w:rPr>
          <w:lang w:val="ru-RU"/>
        </w:rPr>
        <w:t xml:space="preserve">Экспертная помощь в вопросах, касающихся </w:t>
      </w:r>
      <w:r w:rsidR="0067365A" w:rsidRPr="0053493F">
        <w:t>HTML</w:t>
      </w:r>
      <w:r w:rsidR="0067365A" w:rsidRPr="001A434B">
        <w:rPr>
          <w:lang w:val="ru-RU"/>
        </w:rPr>
        <w:t>/</w:t>
      </w:r>
      <w:r w:rsidR="0067365A" w:rsidRPr="0053493F">
        <w:t>CSS</w:t>
      </w:r>
      <w:r w:rsidR="0067365A">
        <w:rPr>
          <w:lang w:val="ru-RU"/>
        </w:rPr>
        <w:t>.</w:t>
      </w:r>
      <w:r w:rsidR="00CB5241">
        <w:rPr>
          <w:lang w:val="ru-RU"/>
        </w:rPr>
        <w:t xml:space="preserve"> </w:t>
      </w:r>
      <w:r w:rsidR="00CB5241">
        <w:rPr>
          <w:lang w:val="ru-RU"/>
        </w:rPr>
        <w:t>Поддержка в актуальном состоянии единой базы знаний</w:t>
      </w:r>
      <w:r w:rsidR="00CB5241" w:rsidRPr="00EE6A08">
        <w:rPr>
          <w:lang w:val="ru-RU"/>
        </w:rPr>
        <w:t>.</w:t>
      </w:r>
      <w:r w:rsidR="00CB5241">
        <w:rPr>
          <w:lang w:val="ru-RU"/>
        </w:rPr>
        <w:t xml:space="preserve"> </w:t>
      </w:r>
      <w:r w:rsidR="00FF5CDB">
        <w:rPr>
          <w:lang w:val="ru-RU"/>
        </w:rPr>
        <w:t xml:space="preserve">Обучение разработчиков в </w:t>
      </w:r>
      <w:r w:rsidR="00076CD0">
        <w:rPr>
          <w:lang w:val="ru-RU"/>
        </w:rPr>
        <w:t>соответствии</w:t>
      </w:r>
      <w:r w:rsidR="00FF5CDB">
        <w:rPr>
          <w:lang w:val="ru-RU"/>
        </w:rPr>
        <w:t xml:space="preserve"> с учебным планом, разработанном компанией.</w:t>
      </w:r>
      <w:r w:rsidR="00F547F0">
        <w:rPr>
          <w:lang w:val="ru-RU"/>
        </w:rPr>
        <w:t xml:space="preserve"> </w:t>
      </w:r>
      <w:r w:rsidR="00C30646">
        <w:rPr>
          <w:lang w:val="ru-RU"/>
        </w:rPr>
        <w:t>Разработка</w:t>
      </w:r>
      <w:r w:rsidR="00F547F0">
        <w:rPr>
          <w:lang w:val="ru-RU"/>
        </w:rPr>
        <w:t xml:space="preserve"> проектов, требующий особо</w:t>
      </w:r>
      <w:r w:rsidR="00A21F8B">
        <w:rPr>
          <w:lang w:val="ru-RU"/>
        </w:rPr>
        <w:t>й квалификации</w:t>
      </w:r>
      <w:r w:rsidR="00F547F0">
        <w:rPr>
          <w:lang w:val="ru-RU"/>
        </w:rPr>
        <w:t xml:space="preserve"> и внимания</w:t>
      </w:r>
      <w:r w:rsidR="00F847F8">
        <w:rPr>
          <w:lang w:val="ru-RU"/>
        </w:rPr>
        <w:t>.</w:t>
      </w:r>
    </w:p>
    <w:p w:rsidR="00900851" w:rsidRPr="00C30646" w:rsidRDefault="00900851" w:rsidP="00900851">
      <w:pPr>
        <w:pStyle w:val="Bodytext0"/>
        <w:jc w:val="left"/>
        <w:rPr>
          <w:lang w:val="ru-RU"/>
        </w:rPr>
      </w:pPr>
      <w:r>
        <w:rPr>
          <w:lang w:val="ru-RU"/>
        </w:rPr>
        <w:t>Технологии</w:t>
      </w:r>
      <w:r w:rsidRPr="00C30646">
        <w:rPr>
          <w:lang w:val="ru-RU"/>
        </w:rPr>
        <w:t xml:space="preserve">: </w:t>
      </w:r>
      <w:r w:rsidRPr="0053493F">
        <w:t>HTML</w:t>
      </w:r>
      <w:r w:rsidRPr="00C30646">
        <w:rPr>
          <w:lang w:val="ru-RU"/>
        </w:rPr>
        <w:t xml:space="preserve">, </w:t>
      </w:r>
      <w:r w:rsidRPr="0053493F">
        <w:t>CSS</w:t>
      </w:r>
      <w:r w:rsidRPr="00C30646">
        <w:rPr>
          <w:lang w:val="ru-RU"/>
        </w:rPr>
        <w:t xml:space="preserve">, </w:t>
      </w:r>
      <w:r w:rsidRPr="0053493F">
        <w:t>JavaScript</w:t>
      </w:r>
    </w:p>
    <w:p w:rsidR="00900851" w:rsidRDefault="00900851" w:rsidP="00900851">
      <w:pPr>
        <w:pStyle w:val="Bodytext0"/>
        <w:jc w:val="left"/>
        <w:rPr>
          <w:lang w:val="ru-RU"/>
        </w:rPr>
      </w:pPr>
      <w:r>
        <w:rPr>
          <w:lang w:val="ru-RU"/>
        </w:rPr>
        <w:t>Длительность</w:t>
      </w:r>
      <w:r w:rsidRPr="00900851">
        <w:t xml:space="preserve">: </w:t>
      </w:r>
      <w:r w:rsidR="0095252F">
        <w:t>1</w:t>
      </w:r>
      <w:r w:rsidRPr="00900851">
        <w:t xml:space="preserve"> </w:t>
      </w:r>
      <w:r w:rsidR="0095252F">
        <w:rPr>
          <w:lang w:val="ru-RU"/>
        </w:rPr>
        <w:t>год</w:t>
      </w:r>
    </w:p>
    <w:p w:rsidR="00900851" w:rsidRPr="00267267" w:rsidRDefault="00900851" w:rsidP="00900851">
      <w:pPr>
        <w:pStyle w:val="Bodytext0"/>
        <w:jc w:val="left"/>
        <w:rPr>
          <w:b/>
        </w:rPr>
      </w:pPr>
      <w:r w:rsidRPr="00267267">
        <w:rPr>
          <w:b/>
        </w:rPr>
        <w:t>-------</w:t>
      </w:r>
    </w:p>
    <w:p w:rsidR="00900851" w:rsidRPr="0053493F" w:rsidRDefault="00900851" w:rsidP="00900851">
      <w:pPr>
        <w:pStyle w:val="Bodytext0"/>
        <w:jc w:val="left"/>
      </w:pPr>
      <w:r w:rsidRPr="0053493F">
        <w:rPr>
          <w:b/>
        </w:rPr>
        <w:t>Web-developer</w:t>
      </w:r>
      <w:r>
        <w:rPr>
          <w:b/>
        </w:rPr>
        <w:t xml:space="preserve"> </w:t>
      </w:r>
      <w:r w:rsidRPr="0053493F">
        <w:t>on markup service.</w:t>
      </w:r>
    </w:p>
    <w:p w:rsidR="00A97C41" w:rsidRDefault="00900851" w:rsidP="00900851">
      <w:pPr>
        <w:pStyle w:val="Bodytext0"/>
        <w:jc w:val="left"/>
      </w:pPr>
      <w:r w:rsidRPr="0053493F">
        <w:t xml:space="preserve">Responsibilities: </w:t>
      </w:r>
      <w:r w:rsidR="000725D7">
        <w:t>C</w:t>
      </w:r>
      <w:r w:rsidR="00C21EC9" w:rsidRPr="00C21EC9">
        <w:t xml:space="preserve">ross-browser markup of the sites for client services. </w:t>
      </w:r>
      <w:r w:rsidR="00A97C41" w:rsidRPr="001A434B">
        <w:t xml:space="preserve">Research and </w:t>
      </w:r>
      <w:r w:rsidR="00A97C41" w:rsidRPr="00A97C41">
        <w:t xml:space="preserve">introduction </w:t>
      </w:r>
      <w:r w:rsidR="00A97C41" w:rsidRPr="001A434B">
        <w:t xml:space="preserve">new technologies into the development process. </w:t>
      </w:r>
    </w:p>
    <w:p w:rsidR="00080C97" w:rsidRDefault="00900851" w:rsidP="00900851">
      <w:pPr>
        <w:pStyle w:val="Bodytext0"/>
        <w:jc w:val="left"/>
      </w:pPr>
      <w:r w:rsidRPr="0053493F">
        <w:t>Technologies: HTML, CSS</w:t>
      </w:r>
    </w:p>
    <w:p w:rsidR="00900851" w:rsidRPr="0053493F" w:rsidRDefault="00900851" w:rsidP="00900851">
      <w:pPr>
        <w:pStyle w:val="Bodytext0"/>
        <w:jc w:val="left"/>
        <w:rPr>
          <w:szCs w:val="18"/>
        </w:rPr>
      </w:pPr>
      <w:r w:rsidRPr="0053493F">
        <w:t xml:space="preserve">Duration: </w:t>
      </w:r>
      <w:r w:rsidR="00080C97">
        <w:t>1 year</w:t>
      </w:r>
    </w:p>
    <w:p w:rsidR="00900851" w:rsidRPr="0053493F" w:rsidRDefault="00900851" w:rsidP="00900851">
      <w:pPr>
        <w:pStyle w:val="Bodytext0"/>
        <w:spacing w:before="0" w:afterLines="60" w:after="144"/>
        <w:jc w:val="left"/>
        <w:rPr>
          <w:b/>
        </w:rPr>
      </w:pPr>
    </w:p>
    <w:p w:rsidR="00900851" w:rsidRPr="00900851" w:rsidRDefault="00900851" w:rsidP="00900851">
      <w:pPr>
        <w:pStyle w:val="Bodytext0"/>
        <w:jc w:val="left"/>
        <w:rPr>
          <w:b/>
          <w:lang w:val="ru-RU"/>
        </w:rPr>
      </w:pPr>
      <w:r w:rsidRPr="0053493F">
        <w:rPr>
          <w:b/>
        </w:rPr>
        <w:t>Web</w:t>
      </w:r>
      <w:r w:rsidRPr="00900851">
        <w:rPr>
          <w:b/>
          <w:lang w:val="ru-RU"/>
        </w:rPr>
        <w:t>-</w:t>
      </w:r>
      <w:r w:rsidRPr="0053493F">
        <w:rPr>
          <w:b/>
        </w:rPr>
        <w:t>developer</w:t>
      </w:r>
      <w:r w:rsidRPr="00900851">
        <w:rPr>
          <w:b/>
          <w:lang w:val="ru-RU"/>
        </w:rPr>
        <w:t xml:space="preserve"> </w:t>
      </w:r>
      <w:r w:rsidRPr="007E15CF">
        <w:rPr>
          <w:lang w:val="ru-RU"/>
        </w:rPr>
        <w:t>в</w:t>
      </w:r>
      <w:r w:rsidRPr="00900851">
        <w:rPr>
          <w:lang w:val="ru-RU"/>
        </w:rPr>
        <w:t xml:space="preserve"> </w:t>
      </w:r>
      <w:r w:rsidRPr="00DA0EF3">
        <w:rPr>
          <w:lang w:val="ru-RU"/>
        </w:rPr>
        <w:t>сервисе</w:t>
      </w:r>
      <w:r w:rsidRPr="00900851">
        <w:rPr>
          <w:lang w:val="ru-RU"/>
        </w:rPr>
        <w:t xml:space="preserve"> </w:t>
      </w:r>
      <w:r>
        <w:rPr>
          <w:lang w:val="ru-RU"/>
        </w:rPr>
        <w:t>верстки</w:t>
      </w:r>
      <w:r w:rsidRPr="00900851">
        <w:rPr>
          <w:lang w:val="ru-RU"/>
        </w:rPr>
        <w:t>.</w:t>
      </w:r>
    </w:p>
    <w:p w:rsidR="00900851" w:rsidRPr="00070DBC" w:rsidRDefault="00900851" w:rsidP="00900851">
      <w:pPr>
        <w:pStyle w:val="Bodytext0"/>
        <w:jc w:val="left"/>
        <w:rPr>
          <w:lang w:val="ru-RU"/>
        </w:rPr>
      </w:pPr>
      <w:r>
        <w:rPr>
          <w:lang w:val="ru-RU"/>
        </w:rPr>
        <w:t>Обязанности</w:t>
      </w:r>
      <w:r w:rsidRPr="00070DBC">
        <w:rPr>
          <w:lang w:val="ru-RU"/>
        </w:rPr>
        <w:t xml:space="preserve">: </w:t>
      </w:r>
      <w:r w:rsidR="00070DBC">
        <w:rPr>
          <w:lang w:val="ru-RU"/>
        </w:rPr>
        <w:t>Кросс-</w:t>
      </w:r>
      <w:r w:rsidR="00D96DE2">
        <w:rPr>
          <w:lang w:val="ru-RU"/>
        </w:rPr>
        <w:t>браузерная</w:t>
      </w:r>
      <w:r w:rsidR="00070DBC">
        <w:rPr>
          <w:lang w:val="ru-RU"/>
        </w:rPr>
        <w:t xml:space="preserve"> в</w:t>
      </w:r>
      <w:r w:rsidR="00070DBC" w:rsidRPr="00070DBC">
        <w:rPr>
          <w:lang w:val="ru-RU"/>
        </w:rPr>
        <w:t xml:space="preserve">ерстка </w:t>
      </w:r>
      <w:r w:rsidR="00070DBC">
        <w:rPr>
          <w:lang w:val="ru-RU"/>
        </w:rPr>
        <w:t>сайтов для клиентских</w:t>
      </w:r>
      <w:r w:rsidR="00070DBC" w:rsidRPr="00070DBC">
        <w:rPr>
          <w:lang w:val="ru-RU"/>
        </w:rPr>
        <w:t xml:space="preserve"> </w:t>
      </w:r>
      <w:r w:rsidR="00070DBC">
        <w:rPr>
          <w:lang w:val="ru-RU"/>
        </w:rPr>
        <w:t>проектов</w:t>
      </w:r>
      <w:r w:rsidR="00070DBC" w:rsidRPr="00070DBC">
        <w:rPr>
          <w:lang w:val="ru-RU"/>
        </w:rPr>
        <w:t>.</w:t>
      </w:r>
      <w:r w:rsidR="00070DBC">
        <w:rPr>
          <w:lang w:val="ru-RU"/>
        </w:rPr>
        <w:t xml:space="preserve"> </w:t>
      </w:r>
      <w:r w:rsidR="004C5FAA">
        <w:rPr>
          <w:lang w:val="ru-RU"/>
        </w:rPr>
        <w:t xml:space="preserve">Исследование </w:t>
      </w:r>
      <w:r w:rsidR="0070713A">
        <w:rPr>
          <w:lang w:val="ru-RU"/>
        </w:rPr>
        <w:t xml:space="preserve">и </w:t>
      </w:r>
      <w:r w:rsidR="004C5FAA">
        <w:rPr>
          <w:lang w:val="ru-RU"/>
        </w:rPr>
        <w:t xml:space="preserve">внедрение </w:t>
      </w:r>
      <w:r w:rsidR="004C5FAA">
        <w:rPr>
          <w:lang w:val="ru-RU"/>
        </w:rPr>
        <w:t>новых технологий веб-разработки.</w:t>
      </w:r>
    </w:p>
    <w:p w:rsidR="00900851" w:rsidRPr="00080C97" w:rsidRDefault="00900851" w:rsidP="00900851">
      <w:pPr>
        <w:pStyle w:val="Bodytext0"/>
        <w:jc w:val="left"/>
        <w:rPr>
          <w:lang w:val="ru-RU"/>
        </w:rPr>
      </w:pPr>
      <w:r>
        <w:rPr>
          <w:lang w:val="ru-RU"/>
        </w:rPr>
        <w:t>Технологии</w:t>
      </w:r>
      <w:r w:rsidRPr="00080C97">
        <w:rPr>
          <w:lang w:val="ru-RU"/>
        </w:rPr>
        <w:t xml:space="preserve">: </w:t>
      </w:r>
      <w:r w:rsidRPr="0053493F">
        <w:t>HTML</w:t>
      </w:r>
      <w:r w:rsidRPr="00080C97">
        <w:rPr>
          <w:lang w:val="ru-RU"/>
        </w:rPr>
        <w:t xml:space="preserve">, </w:t>
      </w:r>
      <w:r w:rsidRPr="0053493F">
        <w:t>CSS</w:t>
      </w:r>
    </w:p>
    <w:p w:rsidR="00DB0B06" w:rsidRDefault="00900851" w:rsidP="00900851">
      <w:pPr>
        <w:pStyle w:val="Bodytext0"/>
        <w:jc w:val="left"/>
        <w:rPr>
          <w:lang w:val="ru-RU"/>
        </w:rPr>
      </w:pPr>
      <w:r>
        <w:rPr>
          <w:lang w:val="ru-RU"/>
        </w:rPr>
        <w:t>Длительность</w:t>
      </w:r>
      <w:r w:rsidRPr="00DE21CA">
        <w:rPr>
          <w:lang w:val="ru-RU"/>
        </w:rPr>
        <w:t xml:space="preserve">: </w:t>
      </w:r>
      <w:r w:rsidR="00080C97">
        <w:t>1</w:t>
      </w:r>
      <w:r w:rsidRPr="00DE21CA">
        <w:rPr>
          <w:lang w:val="ru-RU"/>
        </w:rPr>
        <w:t xml:space="preserve"> </w:t>
      </w:r>
      <w:r w:rsidR="00080C97">
        <w:rPr>
          <w:lang w:val="ru-RU"/>
        </w:rPr>
        <w:t>год</w:t>
      </w:r>
    </w:p>
    <w:p w:rsidR="00490669" w:rsidRPr="00DE21CA" w:rsidRDefault="00490669" w:rsidP="00900851">
      <w:pPr>
        <w:pStyle w:val="Bodytext0"/>
        <w:jc w:val="left"/>
        <w:rPr>
          <w:szCs w:val="18"/>
          <w:lang w:val="ru-RU"/>
        </w:rPr>
      </w:pPr>
      <w:bookmarkStart w:id="24" w:name="_GoBack"/>
      <w:bookmarkEnd w:id="24"/>
    </w:p>
    <w:sectPr w:rsidR="00490669" w:rsidRPr="00DE21CA" w:rsidSect="009E2FE7">
      <w:pgSz w:w="11906" w:h="16838"/>
      <w:pgMar w:top="615" w:right="1077" w:bottom="685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1E5" w:rsidRDefault="007371E5" w:rsidP="003E7CFA">
      <w:r>
        <w:separator/>
      </w:r>
    </w:p>
  </w:endnote>
  <w:endnote w:type="continuationSeparator" w:id="0">
    <w:p w:rsidR="007371E5" w:rsidRDefault="007371E5" w:rsidP="003E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1E5" w:rsidRDefault="007371E5" w:rsidP="003E7CFA">
      <w:r>
        <w:separator/>
      </w:r>
    </w:p>
  </w:footnote>
  <w:footnote w:type="continuationSeparator" w:id="0">
    <w:p w:rsidR="007371E5" w:rsidRDefault="007371E5" w:rsidP="003E7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B342478"/>
    <w:lvl w:ilvl="0">
      <w:numFmt w:val="decimal"/>
      <w:lvlText w:val="*"/>
      <w:lvlJc w:val="left"/>
    </w:lvl>
  </w:abstractNum>
  <w:abstractNum w:abstractNumId="1">
    <w:nsid w:val="0B9F0D7C"/>
    <w:multiLevelType w:val="multilevel"/>
    <w:tmpl w:val="E6E4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F598E"/>
    <w:multiLevelType w:val="multilevel"/>
    <w:tmpl w:val="5DB8F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1B2462"/>
    <w:multiLevelType w:val="multilevel"/>
    <w:tmpl w:val="58EA7FA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46A34AE"/>
    <w:multiLevelType w:val="hybridMultilevel"/>
    <w:tmpl w:val="49C69972"/>
    <w:lvl w:ilvl="0" w:tplc="A0B826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E74EE0"/>
    <w:multiLevelType w:val="hybridMultilevel"/>
    <w:tmpl w:val="58EA7FA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632003C"/>
    <w:multiLevelType w:val="hybridMultilevel"/>
    <w:tmpl w:val="7A347DEE"/>
    <w:lvl w:ilvl="0" w:tplc="A0B826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C07C37"/>
    <w:multiLevelType w:val="hybridMultilevel"/>
    <w:tmpl w:val="5DB8F84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Arial Rounded MT Bold" w:hAnsi="Arial Rounded MT Bold" w:hint="default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87"/>
    <w:rsid w:val="00001355"/>
    <w:rsid w:val="000046EC"/>
    <w:rsid w:val="00006612"/>
    <w:rsid w:val="00006D84"/>
    <w:rsid w:val="0001419B"/>
    <w:rsid w:val="00015E37"/>
    <w:rsid w:val="000303A5"/>
    <w:rsid w:val="00033240"/>
    <w:rsid w:val="00035D1D"/>
    <w:rsid w:val="0004183C"/>
    <w:rsid w:val="00044326"/>
    <w:rsid w:val="0004693B"/>
    <w:rsid w:val="000628FD"/>
    <w:rsid w:val="00070DBC"/>
    <w:rsid w:val="000725D7"/>
    <w:rsid w:val="00073263"/>
    <w:rsid w:val="00076CD0"/>
    <w:rsid w:val="00080C97"/>
    <w:rsid w:val="000929BD"/>
    <w:rsid w:val="00093BF5"/>
    <w:rsid w:val="00095430"/>
    <w:rsid w:val="000A00F2"/>
    <w:rsid w:val="000A0192"/>
    <w:rsid w:val="000B32EC"/>
    <w:rsid w:val="000B5DC5"/>
    <w:rsid w:val="000C0616"/>
    <w:rsid w:val="000C323E"/>
    <w:rsid w:val="000C3DAB"/>
    <w:rsid w:val="000D53F3"/>
    <w:rsid w:val="000D580A"/>
    <w:rsid w:val="000D6390"/>
    <w:rsid w:val="000D6BCE"/>
    <w:rsid w:val="000D6E6E"/>
    <w:rsid w:val="000D7BD7"/>
    <w:rsid w:val="000E5DFE"/>
    <w:rsid w:val="000E67B4"/>
    <w:rsid w:val="000E7F43"/>
    <w:rsid w:val="000F0465"/>
    <w:rsid w:val="000F2E5C"/>
    <w:rsid w:val="000F609C"/>
    <w:rsid w:val="001065FB"/>
    <w:rsid w:val="00106995"/>
    <w:rsid w:val="00110EC0"/>
    <w:rsid w:val="00115498"/>
    <w:rsid w:val="0012342E"/>
    <w:rsid w:val="00123ED2"/>
    <w:rsid w:val="00125236"/>
    <w:rsid w:val="00130403"/>
    <w:rsid w:val="0013130C"/>
    <w:rsid w:val="00135C63"/>
    <w:rsid w:val="00141287"/>
    <w:rsid w:val="00144E97"/>
    <w:rsid w:val="00150D2F"/>
    <w:rsid w:val="00151C18"/>
    <w:rsid w:val="00155ED1"/>
    <w:rsid w:val="001566FA"/>
    <w:rsid w:val="001566FF"/>
    <w:rsid w:val="0016397B"/>
    <w:rsid w:val="00163A2C"/>
    <w:rsid w:val="00167B35"/>
    <w:rsid w:val="001736AC"/>
    <w:rsid w:val="001804A7"/>
    <w:rsid w:val="0018134F"/>
    <w:rsid w:val="00183DCB"/>
    <w:rsid w:val="0018580E"/>
    <w:rsid w:val="00187F03"/>
    <w:rsid w:val="001927D8"/>
    <w:rsid w:val="00195277"/>
    <w:rsid w:val="00195FA4"/>
    <w:rsid w:val="00196578"/>
    <w:rsid w:val="001A0051"/>
    <w:rsid w:val="001A0A83"/>
    <w:rsid w:val="001A118D"/>
    <w:rsid w:val="001A1B7E"/>
    <w:rsid w:val="001A434B"/>
    <w:rsid w:val="001A46B0"/>
    <w:rsid w:val="001A46D4"/>
    <w:rsid w:val="001A4BF7"/>
    <w:rsid w:val="001B382C"/>
    <w:rsid w:val="001B72E5"/>
    <w:rsid w:val="001C6474"/>
    <w:rsid w:val="001D205A"/>
    <w:rsid w:val="001D2219"/>
    <w:rsid w:val="001D2B8C"/>
    <w:rsid w:val="001D586A"/>
    <w:rsid w:val="001D60C7"/>
    <w:rsid w:val="001D6533"/>
    <w:rsid w:val="001E03C6"/>
    <w:rsid w:val="001E263B"/>
    <w:rsid w:val="001E2D9E"/>
    <w:rsid w:val="001E3060"/>
    <w:rsid w:val="001E41AC"/>
    <w:rsid w:val="001E473A"/>
    <w:rsid w:val="001E6D89"/>
    <w:rsid w:val="001E6EE5"/>
    <w:rsid w:val="001F31D0"/>
    <w:rsid w:val="001F3CE9"/>
    <w:rsid w:val="001F7AA7"/>
    <w:rsid w:val="0020195D"/>
    <w:rsid w:val="00205A51"/>
    <w:rsid w:val="0021126F"/>
    <w:rsid w:val="00212B1F"/>
    <w:rsid w:val="00215C50"/>
    <w:rsid w:val="00222AB2"/>
    <w:rsid w:val="002268F7"/>
    <w:rsid w:val="002378D9"/>
    <w:rsid w:val="002379C3"/>
    <w:rsid w:val="0024028C"/>
    <w:rsid w:val="00245CEE"/>
    <w:rsid w:val="00250270"/>
    <w:rsid w:val="00252498"/>
    <w:rsid w:val="00256AF5"/>
    <w:rsid w:val="0026369F"/>
    <w:rsid w:val="002638BA"/>
    <w:rsid w:val="00264A9C"/>
    <w:rsid w:val="00267267"/>
    <w:rsid w:val="00280B43"/>
    <w:rsid w:val="002917FF"/>
    <w:rsid w:val="00292D60"/>
    <w:rsid w:val="0029594A"/>
    <w:rsid w:val="002A47BA"/>
    <w:rsid w:val="002A7113"/>
    <w:rsid w:val="002B1DE5"/>
    <w:rsid w:val="002B4AB5"/>
    <w:rsid w:val="002C1009"/>
    <w:rsid w:val="002C25F2"/>
    <w:rsid w:val="002C27F4"/>
    <w:rsid w:val="002C467F"/>
    <w:rsid w:val="002D2770"/>
    <w:rsid w:val="002D6792"/>
    <w:rsid w:val="002F0CA4"/>
    <w:rsid w:val="00310D0D"/>
    <w:rsid w:val="00311394"/>
    <w:rsid w:val="00313E08"/>
    <w:rsid w:val="0032103A"/>
    <w:rsid w:val="00322F9A"/>
    <w:rsid w:val="0032589E"/>
    <w:rsid w:val="00330D1C"/>
    <w:rsid w:val="003376B1"/>
    <w:rsid w:val="003449E7"/>
    <w:rsid w:val="0035027D"/>
    <w:rsid w:val="003507EB"/>
    <w:rsid w:val="00354DC5"/>
    <w:rsid w:val="00360312"/>
    <w:rsid w:val="00364D8D"/>
    <w:rsid w:val="00364D97"/>
    <w:rsid w:val="00366D71"/>
    <w:rsid w:val="00374757"/>
    <w:rsid w:val="00377B05"/>
    <w:rsid w:val="00380EAC"/>
    <w:rsid w:val="00383806"/>
    <w:rsid w:val="003863F8"/>
    <w:rsid w:val="0038650B"/>
    <w:rsid w:val="003916B9"/>
    <w:rsid w:val="003A2B6A"/>
    <w:rsid w:val="003A2FFF"/>
    <w:rsid w:val="003B0919"/>
    <w:rsid w:val="003B35F6"/>
    <w:rsid w:val="003C5B9A"/>
    <w:rsid w:val="003D2226"/>
    <w:rsid w:val="003D3814"/>
    <w:rsid w:val="003D5EE8"/>
    <w:rsid w:val="003E30E5"/>
    <w:rsid w:val="003E3A85"/>
    <w:rsid w:val="003E5722"/>
    <w:rsid w:val="003E7CFA"/>
    <w:rsid w:val="003F1E29"/>
    <w:rsid w:val="00402E52"/>
    <w:rsid w:val="00404CDB"/>
    <w:rsid w:val="004119F9"/>
    <w:rsid w:val="0041317F"/>
    <w:rsid w:val="00413FF9"/>
    <w:rsid w:val="00415040"/>
    <w:rsid w:val="0041762B"/>
    <w:rsid w:val="00421723"/>
    <w:rsid w:val="004219F9"/>
    <w:rsid w:val="00426894"/>
    <w:rsid w:val="00427027"/>
    <w:rsid w:val="00431B6F"/>
    <w:rsid w:val="004357C6"/>
    <w:rsid w:val="00441BEB"/>
    <w:rsid w:val="00443436"/>
    <w:rsid w:val="004521B4"/>
    <w:rsid w:val="00452F39"/>
    <w:rsid w:val="004648EE"/>
    <w:rsid w:val="00467964"/>
    <w:rsid w:val="0047242A"/>
    <w:rsid w:val="00473268"/>
    <w:rsid w:val="00473AB3"/>
    <w:rsid w:val="00481605"/>
    <w:rsid w:val="00486F43"/>
    <w:rsid w:val="004871FF"/>
    <w:rsid w:val="00487BF1"/>
    <w:rsid w:val="00490307"/>
    <w:rsid w:val="00490669"/>
    <w:rsid w:val="00495CE3"/>
    <w:rsid w:val="004960C3"/>
    <w:rsid w:val="00497CFB"/>
    <w:rsid w:val="004A398F"/>
    <w:rsid w:val="004A5777"/>
    <w:rsid w:val="004B2DAA"/>
    <w:rsid w:val="004B5107"/>
    <w:rsid w:val="004B6A64"/>
    <w:rsid w:val="004C34AA"/>
    <w:rsid w:val="004C4253"/>
    <w:rsid w:val="004C5FAA"/>
    <w:rsid w:val="004C7B75"/>
    <w:rsid w:val="004D09C3"/>
    <w:rsid w:val="004D401E"/>
    <w:rsid w:val="004D41AA"/>
    <w:rsid w:val="004D4820"/>
    <w:rsid w:val="004D523A"/>
    <w:rsid w:val="004D5AF8"/>
    <w:rsid w:val="004E3716"/>
    <w:rsid w:val="004E5B35"/>
    <w:rsid w:val="004E5BB9"/>
    <w:rsid w:val="004F0757"/>
    <w:rsid w:val="004F7327"/>
    <w:rsid w:val="004F7F8A"/>
    <w:rsid w:val="00501DD9"/>
    <w:rsid w:val="005024D3"/>
    <w:rsid w:val="0050471B"/>
    <w:rsid w:val="00505F9A"/>
    <w:rsid w:val="00506DF9"/>
    <w:rsid w:val="00507008"/>
    <w:rsid w:val="00512BCD"/>
    <w:rsid w:val="005141D2"/>
    <w:rsid w:val="005163EE"/>
    <w:rsid w:val="005164B3"/>
    <w:rsid w:val="005220E7"/>
    <w:rsid w:val="0052219C"/>
    <w:rsid w:val="00532460"/>
    <w:rsid w:val="00533334"/>
    <w:rsid w:val="00533D71"/>
    <w:rsid w:val="0053493F"/>
    <w:rsid w:val="00534A06"/>
    <w:rsid w:val="00536906"/>
    <w:rsid w:val="00541C35"/>
    <w:rsid w:val="0054230E"/>
    <w:rsid w:val="00544EE2"/>
    <w:rsid w:val="00547C60"/>
    <w:rsid w:val="00553C7B"/>
    <w:rsid w:val="005541BB"/>
    <w:rsid w:val="005600E7"/>
    <w:rsid w:val="005616C3"/>
    <w:rsid w:val="005646A0"/>
    <w:rsid w:val="005653C0"/>
    <w:rsid w:val="00566267"/>
    <w:rsid w:val="00580349"/>
    <w:rsid w:val="00582BBB"/>
    <w:rsid w:val="00583796"/>
    <w:rsid w:val="00586B17"/>
    <w:rsid w:val="00591458"/>
    <w:rsid w:val="005A0419"/>
    <w:rsid w:val="005A0A38"/>
    <w:rsid w:val="005A0EA2"/>
    <w:rsid w:val="005A78A1"/>
    <w:rsid w:val="005B48E7"/>
    <w:rsid w:val="005B5F7C"/>
    <w:rsid w:val="005B66B0"/>
    <w:rsid w:val="005C0BAF"/>
    <w:rsid w:val="005C4C78"/>
    <w:rsid w:val="005C6714"/>
    <w:rsid w:val="005D0698"/>
    <w:rsid w:val="005D10B5"/>
    <w:rsid w:val="005E4004"/>
    <w:rsid w:val="005E6E63"/>
    <w:rsid w:val="005E7317"/>
    <w:rsid w:val="005E73D3"/>
    <w:rsid w:val="005F5794"/>
    <w:rsid w:val="005F6072"/>
    <w:rsid w:val="006034C8"/>
    <w:rsid w:val="00605405"/>
    <w:rsid w:val="006106CB"/>
    <w:rsid w:val="00610871"/>
    <w:rsid w:val="00621D38"/>
    <w:rsid w:val="00624393"/>
    <w:rsid w:val="00627A5B"/>
    <w:rsid w:val="00630DF7"/>
    <w:rsid w:val="00631214"/>
    <w:rsid w:val="00633EBA"/>
    <w:rsid w:val="006346BE"/>
    <w:rsid w:val="00635285"/>
    <w:rsid w:val="00635D27"/>
    <w:rsid w:val="00647747"/>
    <w:rsid w:val="006508B9"/>
    <w:rsid w:val="00652E63"/>
    <w:rsid w:val="00663450"/>
    <w:rsid w:val="0066580B"/>
    <w:rsid w:val="0066613E"/>
    <w:rsid w:val="0067365A"/>
    <w:rsid w:val="0067507B"/>
    <w:rsid w:val="00676165"/>
    <w:rsid w:val="006769CC"/>
    <w:rsid w:val="006808F2"/>
    <w:rsid w:val="00681F7C"/>
    <w:rsid w:val="0069012B"/>
    <w:rsid w:val="0069224F"/>
    <w:rsid w:val="00694086"/>
    <w:rsid w:val="006A1C6A"/>
    <w:rsid w:val="006A56AF"/>
    <w:rsid w:val="006B02C8"/>
    <w:rsid w:val="006B21CA"/>
    <w:rsid w:val="006C0128"/>
    <w:rsid w:val="006C0747"/>
    <w:rsid w:val="006D00E0"/>
    <w:rsid w:val="006D50EF"/>
    <w:rsid w:val="006F0D7B"/>
    <w:rsid w:val="00700C28"/>
    <w:rsid w:val="00701CB0"/>
    <w:rsid w:val="007029A0"/>
    <w:rsid w:val="0070329D"/>
    <w:rsid w:val="00705344"/>
    <w:rsid w:val="00705B36"/>
    <w:rsid w:val="0070713A"/>
    <w:rsid w:val="00715264"/>
    <w:rsid w:val="00715F18"/>
    <w:rsid w:val="0072016B"/>
    <w:rsid w:val="00722C87"/>
    <w:rsid w:val="00726AF1"/>
    <w:rsid w:val="00726D80"/>
    <w:rsid w:val="00733FB8"/>
    <w:rsid w:val="00734C57"/>
    <w:rsid w:val="00735872"/>
    <w:rsid w:val="007366F7"/>
    <w:rsid w:val="007371E5"/>
    <w:rsid w:val="00746F92"/>
    <w:rsid w:val="00747951"/>
    <w:rsid w:val="00752418"/>
    <w:rsid w:val="007600C6"/>
    <w:rsid w:val="00762DA9"/>
    <w:rsid w:val="007651A4"/>
    <w:rsid w:val="007676EC"/>
    <w:rsid w:val="00770165"/>
    <w:rsid w:val="00772A79"/>
    <w:rsid w:val="00772B67"/>
    <w:rsid w:val="007773FF"/>
    <w:rsid w:val="00777AC5"/>
    <w:rsid w:val="00780F53"/>
    <w:rsid w:val="00784130"/>
    <w:rsid w:val="0078453E"/>
    <w:rsid w:val="007845FC"/>
    <w:rsid w:val="00792A9C"/>
    <w:rsid w:val="007A00FA"/>
    <w:rsid w:val="007A1417"/>
    <w:rsid w:val="007B38B0"/>
    <w:rsid w:val="007B71C7"/>
    <w:rsid w:val="007C535F"/>
    <w:rsid w:val="007C544B"/>
    <w:rsid w:val="007C7F36"/>
    <w:rsid w:val="007D4354"/>
    <w:rsid w:val="007E0E77"/>
    <w:rsid w:val="007E15CF"/>
    <w:rsid w:val="007E1FC4"/>
    <w:rsid w:val="007E3C06"/>
    <w:rsid w:val="007E415B"/>
    <w:rsid w:val="007F1EE3"/>
    <w:rsid w:val="007F26CF"/>
    <w:rsid w:val="008073A9"/>
    <w:rsid w:val="00810979"/>
    <w:rsid w:val="00810A21"/>
    <w:rsid w:val="008116D4"/>
    <w:rsid w:val="00812DB4"/>
    <w:rsid w:val="008136CD"/>
    <w:rsid w:val="00814A0E"/>
    <w:rsid w:val="00831F7F"/>
    <w:rsid w:val="00833050"/>
    <w:rsid w:val="008419C5"/>
    <w:rsid w:val="00844A3D"/>
    <w:rsid w:val="00844A7D"/>
    <w:rsid w:val="00854884"/>
    <w:rsid w:val="00854D1A"/>
    <w:rsid w:val="00856C3F"/>
    <w:rsid w:val="00860E57"/>
    <w:rsid w:val="008613FF"/>
    <w:rsid w:val="00861A2D"/>
    <w:rsid w:val="00862A93"/>
    <w:rsid w:val="008651E8"/>
    <w:rsid w:val="00866742"/>
    <w:rsid w:val="00866D2E"/>
    <w:rsid w:val="00876CBC"/>
    <w:rsid w:val="00892427"/>
    <w:rsid w:val="00894C43"/>
    <w:rsid w:val="00896568"/>
    <w:rsid w:val="008A23F1"/>
    <w:rsid w:val="008A6513"/>
    <w:rsid w:val="008B1163"/>
    <w:rsid w:val="008B451A"/>
    <w:rsid w:val="008B5F15"/>
    <w:rsid w:val="008B6919"/>
    <w:rsid w:val="008C1290"/>
    <w:rsid w:val="008C1330"/>
    <w:rsid w:val="008C583D"/>
    <w:rsid w:val="008C73CE"/>
    <w:rsid w:val="008D01DD"/>
    <w:rsid w:val="008D52EA"/>
    <w:rsid w:val="008D7EF9"/>
    <w:rsid w:val="008E0390"/>
    <w:rsid w:val="008E1183"/>
    <w:rsid w:val="008E53E4"/>
    <w:rsid w:val="008F472F"/>
    <w:rsid w:val="008F56F8"/>
    <w:rsid w:val="008F7BA4"/>
    <w:rsid w:val="00900851"/>
    <w:rsid w:val="00902B6F"/>
    <w:rsid w:val="00903907"/>
    <w:rsid w:val="009046E9"/>
    <w:rsid w:val="00910AA7"/>
    <w:rsid w:val="009163FA"/>
    <w:rsid w:val="0091754C"/>
    <w:rsid w:val="009178AD"/>
    <w:rsid w:val="00924B9D"/>
    <w:rsid w:val="009261EA"/>
    <w:rsid w:val="00927305"/>
    <w:rsid w:val="00930035"/>
    <w:rsid w:val="00931078"/>
    <w:rsid w:val="009424E9"/>
    <w:rsid w:val="0094365D"/>
    <w:rsid w:val="009466B1"/>
    <w:rsid w:val="00950202"/>
    <w:rsid w:val="0095252F"/>
    <w:rsid w:val="00952A97"/>
    <w:rsid w:val="00957403"/>
    <w:rsid w:val="0095763C"/>
    <w:rsid w:val="00957FED"/>
    <w:rsid w:val="00962665"/>
    <w:rsid w:val="0096491E"/>
    <w:rsid w:val="00965A7B"/>
    <w:rsid w:val="00965B9F"/>
    <w:rsid w:val="00970715"/>
    <w:rsid w:val="0098336E"/>
    <w:rsid w:val="00983762"/>
    <w:rsid w:val="00996EEB"/>
    <w:rsid w:val="009A52AC"/>
    <w:rsid w:val="009A597F"/>
    <w:rsid w:val="009A6109"/>
    <w:rsid w:val="009B3128"/>
    <w:rsid w:val="009B6196"/>
    <w:rsid w:val="009B7A63"/>
    <w:rsid w:val="009C6856"/>
    <w:rsid w:val="009D2FFA"/>
    <w:rsid w:val="009D3101"/>
    <w:rsid w:val="009D4EEA"/>
    <w:rsid w:val="009D5CC7"/>
    <w:rsid w:val="009E2FE7"/>
    <w:rsid w:val="009E3663"/>
    <w:rsid w:val="009F452A"/>
    <w:rsid w:val="009F71D0"/>
    <w:rsid w:val="00A050BA"/>
    <w:rsid w:val="00A05298"/>
    <w:rsid w:val="00A114D7"/>
    <w:rsid w:val="00A15411"/>
    <w:rsid w:val="00A215E6"/>
    <w:rsid w:val="00A21F8B"/>
    <w:rsid w:val="00A2484B"/>
    <w:rsid w:val="00A34B36"/>
    <w:rsid w:val="00A42AED"/>
    <w:rsid w:val="00A46FE5"/>
    <w:rsid w:val="00A47625"/>
    <w:rsid w:val="00A47731"/>
    <w:rsid w:val="00A47F35"/>
    <w:rsid w:val="00A50A67"/>
    <w:rsid w:val="00A567F0"/>
    <w:rsid w:val="00A57066"/>
    <w:rsid w:val="00A618E0"/>
    <w:rsid w:val="00A619AD"/>
    <w:rsid w:val="00A70A67"/>
    <w:rsid w:val="00A70A93"/>
    <w:rsid w:val="00A7396D"/>
    <w:rsid w:val="00A75F1D"/>
    <w:rsid w:val="00A76231"/>
    <w:rsid w:val="00A91166"/>
    <w:rsid w:val="00A92CFB"/>
    <w:rsid w:val="00A92F69"/>
    <w:rsid w:val="00A97C41"/>
    <w:rsid w:val="00AA1A3F"/>
    <w:rsid w:val="00AA67D3"/>
    <w:rsid w:val="00AA6D6B"/>
    <w:rsid w:val="00AB4077"/>
    <w:rsid w:val="00AC7F39"/>
    <w:rsid w:val="00AD3757"/>
    <w:rsid w:val="00AD3992"/>
    <w:rsid w:val="00AD40FF"/>
    <w:rsid w:val="00AD6489"/>
    <w:rsid w:val="00AD7E94"/>
    <w:rsid w:val="00AE0204"/>
    <w:rsid w:val="00AE2693"/>
    <w:rsid w:val="00AE6D05"/>
    <w:rsid w:val="00AF2E3D"/>
    <w:rsid w:val="00AF3229"/>
    <w:rsid w:val="00B0044F"/>
    <w:rsid w:val="00B01F28"/>
    <w:rsid w:val="00B045E2"/>
    <w:rsid w:val="00B0599B"/>
    <w:rsid w:val="00B06C78"/>
    <w:rsid w:val="00B167E1"/>
    <w:rsid w:val="00B173F4"/>
    <w:rsid w:val="00B24892"/>
    <w:rsid w:val="00B26870"/>
    <w:rsid w:val="00B30222"/>
    <w:rsid w:val="00B31ACB"/>
    <w:rsid w:val="00B35CB3"/>
    <w:rsid w:val="00B45B78"/>
    <w:rsid w:val="00B474B5"/>
    <w:rsid w:val="00B50088"/>
    <w:rsid w:val="00B51258"/>
    <w:rsid w:val="00B5257B"/>
    <w:rsid w:val="00B55077"/>
    <w:rsid w:val="00B57BDF"/>
    <w:rsid w:val="00B57DEF"/>
    <w:rsid w:val="00B62F68"/>
    <w:rsid w:val="00B63B96"/>
    <w:rsid w:val="00B6563A"/>
    <w:rsid w:val="00B67C66"/>
    <w:rsid w:val="00B76302"/>
    <w:rsid w:val="00B77A01"/>
    <w:rsid w:val="00B859C3"/>
    <w:rsid w:val="00B86F86"/>
    <w:rsid w:val="00B87C4E"/>
    <w:rsid w:val="00B9032B"/>
    <w:rsid w:val="00B918CD"/>
    <w:rsid w:val="00B9255E"/>
    <w:rsid w:val="00B92969"/>
    <w:rsid w:val="00B95503"/>
    <w:rsid w:val="00BA278F"/>
    <w:rsid w:val="00BA69FB"/>
    <w:rsid w:val="00BA6D36"/>
    <w:rsid w:val="00BB0062"/>
    <w:rsid w:val="00BB44F4"/>
    <w:rsid w:val="00BC3A9A"/>
    <w:rsid w:val="00BC7D36"/>
    <w:rsid w:val="00BD1887"/>
    <w:rsid w:val="00BD35AD"/>
    <w:rsid w:val="00BE076A"/>
    <w:rsid w:val="00BE0A1D"/>
    <w:rsid w:val="00BE0F78"/>
    <w:rsid w:val="00BE2C4E"/>
    <w:rsid w:val="00BE4C92"/>
    <w:rsid w:val="00BE6174"/>
    <w:rsid w:val="00BE6361"/>
    <w:rsid w:val="00BF333A"/>
    <w:rsid w:val="00BF5312"/>
    <w:rsid w:val="00C00B5C"/>
    <w:rsid w:val="00C0122A"/>
    <w:rsid w:val="00C04325"/>
    <w:rsid w:val="00C051C6"/>
    <w:rsid w:val="00C06504"/>
    <w:rsid w:val="00C07791"/>
    <w:rsid w:val="00C10FF3"/>
    <w:rsid w:val="00C13C95"/>
    <w:rsid w:val="00C143EE"/>
    <w:rsid w:val="00C15CE6"/>
    <w:rsid w:val="00C21EC9"/>
    <w:rsid w:val="00C242B9"/>
    <w:rsid w:val="00C26E7F"/>
    <w:rsid w:val="00C30646"/>
    <w:rsid w:val="00C3076C"/>
    <w:rsid w:val="00C34CCE"/>
    <w:rsid w:val="00C378C7"/>
    <w:rsid w:val="00C46D9C"/>
    <w:rsid w:val="00C6343C"/>
    <w:rsid w:val="00C67F4F"/>
    <w:rsid w:val="00C701BC"/>
    <w:rsid w:val="00C70BB1"/>
    <w:rsid w:val="00C72C50"/>
    <w:rsid w:val="00C829E3"/>
    <w:rsid w:val="00C90D70"/>
    <w:rsid w:val="00C9193C"/>
    <w:rsid w:val="00C9741E"/>
    <w:rsid w:val="00CA47DE"/>
    <w:rsid w:val="00CA598C"/>
    <w:rsid w:val="00CA6109"/>
    <w:rsid w:val="00CB02D3"/>
    <w:rsid w:val="00CB27C2"/>
    <w:rsid w:val="00CB5241"/>
    <w:rsid w:val="00CB5C6B"/>
    <w:rsid w:val="00CB76E9"/>
    <w:rsid w:val="00CD0AB2"/>
    <w:rsid w:val="00CD0E0F"/>
    <w:rsid w:val="00CD5203"/>
    <w:rsid w:val="00CD5564"/>
    <w:rsid w:val="00CD6308"/>
    <w:rsid w:val="00CE15FE"/>
    <w:rsid w:val="00CE1CB3"/>
    <w:rsid w:val="00CE652F"/>
    <w:rsid w:val="00CE6AE4"/>
    <w:rsid w:val="00CE78C4"/>
    <w:rsid w:val="00CF6F61"/>
    <w:rsid w:val="00D06553"/>
    <w:rsid w:val="00D145F0"/>
    <w:rsid w:val="00D16F99"/>
    <w:rsid w:val="00D1763D"/>
    <w:rsid w:val="00D23268"/>
    <w:rsid w:val="00D23B1D"/>
    <w:rsid w:val="00D247EE"/>
    <w:rsid w:val="00D30B52"/>
    <w:rsid w:val="00D367D8"/>
    <w:rsid w:val="00D41A9F"/>
    <w:rsid w:val="00D422B6"/>
    <w:rsid w:val="00D46171"/>
    <w:rsid w:val="00D560E8"/>
    <w:rsid w:val="00D6413E"/>
    <w:rsid w:val="00D647D4"/>
    <w:rsid w:val="00D651EC"/>
    <w:rsid w:val="00D7009A"/>
    <w:rsid w:val="00D737CD"/>
    <w:rsid w:val="00D906F7"/>
    <w:rsid w:val="00D938AB"/>
    <w:rsid w:val="00D9640A"/>
    <w:rsid w:val="00D96DE2"/>
    <w:rsid w:val="00D96F02"/>
    <w:rsid w:val="00DA007F"/>
    <w:rsid w:val="00DA0ED8"/>
    <w:rsid w:val="00DA0EF3"/>
    <w:rsid w:val="00DA536C"/>
    <w:rsid w:val="00DA76F7"/>
    <w:rsid w:val="00DB0B06"/>
    <w:rsid w:val="00DB1B7B"/>
    <w:rsid w:val="00DB1EDB"/>
    <w:rsid w:val="00DC3A47"/>
    <w:rsid w:val="00DC3C69"/>
    <w:rsid w:val="00DD0275"/>
    <w:rsid w:val="00DD2271"/>
    <w:rsid w:val="00DD3F2A"/>
    <w:rsid w:val="00DD4816"/>
    <w:rsid w:val="00DD6636"/>
    <w:rsid w:val="00DE0011"/>
    <w:rsid w:val="00DE21CA"/>
    <w:rsid w:val="00DE2A37"/>
    <w:rsid w:val="00DE5278"/>
    <w:rsid w:val="00DF1E14"/>
    <w:rsid w:val="00DF421E"/>
    <w:rsid w:val="00E02304"/>
    <w:rsid w:val="00E0241E"/>
    <w:rsid w:val="00E10026"/>
    <w:rsid w:val="00E120BF"/>
    <w:rsid w:val="00E22C58"/>
    <w:rsid w:val="00E24985"/>
    <w:rsid w:val="00E25564"/>
    <w:rsid w:val="00E25778"/>
    <w:rsid w:val="00E27763"/>
    <w:rsid w:val="00E35DF4"/>
    <w:rsid w:val="00E41AF8"/>
    <w:rsid w:val="00E427E2"/>
    <w:rsid w:val="00E42F1D"/>
    <w:rsid w:val="00E468F3"/>
    <w:rsid w:val="00E5116D"/>
    <w:rsid w:val="00E51216"/>
    <w:rsid w:val="00E52B61"/>
    <w:rsid w:val="00E5430C"/>
    <w:rsid w:val="00E54464"/>
    <w:rsid w:val="00E554E2"/>
    <w:rsid w:val="00E55FE6"/>
    <w:rsid w:val="00E61F01"/>
    <w:rsid w:val="00E62D40"/>
    <w:rsid w:val="00E6645A"/>
    <w:rsid w:val="00E7232C"/>
    <w:rsid w:val="00E75E26"/>
    <w:rsid w:val="00E761C9"/>
    <w:rsid w:val="00E77BEB"/>
    <w:rsid w:val="00E83433"/>
    <w:rsid w:val="00E858B0"/>
    <w:rsid w:val="00E91B04"/>
    <w:rsid w:val="00E926CB"/>
    <w:rsid w:val="00E940CA"/>
    <w:rsid w:val="00E97C1A"/>
    <w:rsid w:val="00EA361E"/>
    <w:rsid w:val="00EA714D"/>
    <w:rsid w:val="00EB2633"/>
    <w:rsid w:val="00EB7548"/>
    <w:rsid w:val="00EC668E"/>
    <w:rsid w:val="00ED15FA"/>
    <w:rsid w:val="00ED2123"/>
    <w:rsid w:val="00EE2DBF"/>
    <w:rsid w:val="00EE6A08"/>
    <w:rsid w:val="00EF0818"/>
    <w:rsid w:val="00F21B58"/>
    <w:rsid w:val="00F2338E"/>
    <w:rsid w:val="00F31840"/>
    <w:rsid w:val="00F362A5"/>
    <w:rsid w:val="00F372A3"/>
    <w:rsid w:val="00F37D6A"/>
    <w:rsid w:val="00F37D8E"/>
    <w:rsid w:val="00F44FFF"/>
    <w:rsid w:val="00F45282"/>
    <w:rsid w:val="00F51DB1"/>
    <w:rsid w:val="00F547F0"/>
    <w:rsid w:val="00F611C5"/>
    <w:rsid w:val="00F614A8"/>
    <w:rsid w:val="00F70245"/>
    <w:rsid w:val="00F728E5"/>
    <w:rsid w:val="00F76179"/>
    <w:rsid w:val="00F769D4"/>
    <w:rsid w:val="00F76A6B"/>
    <w:rsid w:val="00F81D8C"/>
    <w:rsid w:val="00F847F8"/>
    <w:rsid w:val="00F8761C"/>
    <w:rsid w:val="00F8780D"/>
    <w:rsid w:val="00F9227A"/>
    <w:rsid w:val="00F96CB6"/>
    <w:rsid w:val="00F96D07"/>
    <w:rsid w:val="00FA4533"/>
    <w:rsid w:val="00FA594E"/>
    <w:rsid w:val="00FB037C"/>
    <w:rsid w:val="00FB049F"/>
    <w:rsid w:val="00FB31EC"/>
    <w:rsid w:val="00FC2480"/>
    <w:rsid w:val="00FC2B98"/>
    <w:rsid w:val="00FC336E"/>
    <w:rsid w:val="00FC6946"/>
    <w:rsid w:val="00FD5C57"/>
    <w:rsid w:val="00FD7BC4"/>
    <w:rsid w:val="00FE0CF2"/>
    <w:rsid w:val="00FE2768"/>
    <w:rsid w:val="00FE5EA3"/>
    <w:rsid w:val="00FF1202"/>
    <w:rsid w:val="00FF1ACF"/>
    <w:rsid w:val="00FF5CD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48AE3-509C-4DEE-99FC-612C0F9C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A38"/>
    <w:rPr>
      <w:sz w:val="24"/>
      <w:szCs w:val="24"/>
      <w:lang w:eastAsia="ru-RU"/>
    </w:rPr>
  </w:style>
  <w:style w:type="paragraph" w:styleId="Heading1">
    <w:name w:val="heading 1"/>
    <w:basedOn w:val="Normal"/>
    <w:next w:val="BodyText"/>
    <w:qFormat/>
    <w:rsid w:val="00633EBA"/>
    <w:pPr>
      <w:keepNext/>
      <w:spacing w:before="240" w:after="60"/>
      <w:outlineLvl w:val="0"/>
    </w:pPr>
    <w:rPr>
      <w:rFonts w:ascii="Arial" w:hAnsi="Arial" w:cs="Arial"/>
      <w:b/>
      <w:bCs/>
      <w:kern w:val="32"/>
      <w:sz w:val="18"/>
      <w:szCs w:val="32"/>
      <w:lang w:eastAsia="en-US"/>
    </w:rPr>
  </w:style>
  <w:style w:type="paragraph" w:styleId="Heading2">
    <w:name w:val="heading 2"/>
    <w:basedOn w:val="Normal"/>
    <w:next w:val="BodyText"/>
    <w:qFormat/>
    <w:rsid w:val="00633EBA"/>
    <w:pPr>
      <w:keepNext/>
      <w:spacing w:before="120" w:after="60"/>
      <w:ind w:left="851"/>
      <w:outlineLvl w:val="1"/>
    </w:pPr>
    <w:rPr>
      <w:rFonts w:ascii="Verdana" w:hAnsi="Verdana" w:cs="Arial"/>
      <w:b/>
      <w:bCs/>
      <w:iCs/>
      <w:sz w:val="18"/>
      <w:szCs w:val="28"/>
      <w:u w:val="single"/>
      <w:lang w:eastAsia="en-US"/>
    </w:rPr>
  </w:style>
  <w:style w:type="paragraph" w:styleId="Heading3">
    <w:name w:val="heading 3"/>
    <w:basedOn w:val="Normal"/>
    <w:next w:val="Heading4"/>
    <w:qFormat/>
    <w:rsid w:val="00633EBA"/>
    <w:pPr>
      <w:keepNext/>
      <w:spacing w:before="60" w:after="60"/>
      <w:ind w:left="851"/>
      <w:outlineLvl w:val="2"/>
    </w:pPr>
    <w:rPr>
      <w:rFonts w:ascii="Verdana" w:hAnsi="Verdana" w:cs="Arial"/>
      <w:bCs/>
      <w:i/>
      <w:sz w:val="18"/>
      <w:szCs w:val="26"/>
      <w:lang w:eastAsia="en-US"/>
    </w:rPr>
  </w:style>
  <w:style w:type="paragraph" w:styleId="Heading4">
    <w:name w:val="heading 4"/>
    <w:basedOn w:val="Normal"/>
    <w:next w:val="BodyText2"/>
    <w:qFormat/>
    <w:rsid w:val="00633EBA"/>
    <w:pPr>
      <w:keepNext/>
      <w:spacing w:before="60" w:after="60"/>
      <w:ind w:left="851"/>
      <w:outlineLvl w:val="3"/>
    </w:pPr>
    <w:rPr>
      <w:rFonts w:ascii="Verdana" w:hAnsi="Verdana"/>
      <w:b/>
      <w:bCs/>
      <w:sz w:val="18"/>
      <w:szCs w:val="28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10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77BEB"/>
    <w:rPr>
      <w:color w:val="0000FF"/>
      <w:u w:val="single"/>
    </w:rPr>
  </w:style>
  <w:style w:type="character" w:styleId="FollowedHyperlink">
    <w:name w:val="FollowedHyperlink"/>
    <w:rsid w:val="000E67B4"/>
    <w:rPr>
      <w:color w:val="800080"/>
      <w:u w:val="single"/>
    </w:rPr>
  </w:style>
  <w:style w:type="paragraph" w:customStyle="1" w:styleId="Code">
    <w:name w:val="Code"/>
    <w:basedOn w:val="Normal"/>
    <w:link w:val="CodeChar"/>
    <w:rsid w:val="00DF421E"/>
    <w:rPr>
      <w:rFonts w:ascii="Courier New" w:hAnsi="Courier New"/>
      <w:sz w:val="20"/>
      <w:szCs w:val="20"/>
      <w:lang w:eastAsia="en-US"/>
    </w:rPr>
  </w:style>
  <w:style w:type="paragraph" w:customStyle="1" w:styleId="HeadFoot">
    <w:name w:val="HeadFoot"/>
    <w:basedOn w:val="Normal"/>
    <w:autoRedefine/>
    <w:rsid w:val="00DF421E"/>
    <w:rPr>
      <w:rFonts w:ascii="Tahoma" w:hAnsi="Tahoma"/>
      <w:sz w:val="16"/>
      <w:lang w:eastAsia="en-US"/>
    </w:rPr>
  </w:style>
  <w:style w:type="paragraph" w:styleId="Header">
    <w:name w:val="header"/>
    <w:basedOn w:val="Normal"/>
    <w:rsid w:val="004357C6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4357C6"/>
    <w:pPr>
      <w:tabs>
        <w:tab w:val="center" w:pos="4677"/>
        <w:tab w:val="right" w:pos="9355"/>
      </w:tabs>
    </w:pPr>
  </w:style>
  <w:style w:type="character" w:customStyle="1" w:styleId="pageheadboldbrown1">
    <w:name w:val="pageheadboldbrown1"/>
    <w:rsid w:val="00BA6D36"/>
    <w:rPr>
      <w:rFonts w:ascii="Verdana" w:hAnsi="Verdana" w:hint="default"/>
      <w:b/>
      <w:bCs/>
      <w:color w:val="AF5D3C"/>
      <w:sz w:val="23"/>
      <w:szCs w:val="23"/>
    </w:rPr>
  </w:style>
  <w:style w:type="paragraph" w:customStyle="1" w:styleId="StyleTahoma9ptBoldUnderlineLeft-017cmLinespacing">
    <w:name w:val="Style Tahoma 9 pt Bold Underline Left:  -017 cm Line spacing:..."/>
    <w:basedOn w:val="Normal"/>
    <w:link w:val="StyleTahoma9ptBoldUnderlineLeft-017cmLinespacingChar"/>
    <w:rsid w:val="009D2FFA"/>
    <w:pPr>
      <w:spacing w:before="100" w:beforeAutospacing="1" w:line="312" w:lineRule="auto"/>
    </w:pPr>
    <w:rPr>
      <w:rFonts w:ascii="Tahoma" w:hAnsi="Tahoma"/>
      <w:b/>
      <w:bCs/>
      <w:sz w:val="18"/>
      <w:szCs w:val="20"/>
      <w:u w:val="single"/>
    </w:rPr>
  </w:style>
  <w:style w:type="paragraph" w:customStyle="1" w:styleId="StyleTahoma9ptBoldLinespacingMultiple13li">
    <w:name w:val="Style Tahoma 9 pt Bold Line spacing:  Multiple 13 li"/>
    <w:basedOn w:val="Normal"/>
    <w:rsid w:val="009D2FFA"/>
    <w:pPr>
      <w:spacing w:before="100" w:beforeAutospacing="1" w:after="100" w:afterAutospacing="1" w:line="312" w:lineRule="auto"/>
    </w:pPr>
    <w:rPr>
      <w:rFonts w:ascii="Tahoma" w:hAnsi="Tahoma"/>
      <w:b/>
      <w:bCs/>
      <w:sz w:val="18"/>
      <w:szCs w:val="20"/>
    </w:rPr>
  </w:style>
  <w:style w:type="paragraph" w:styleId="BodyText">
    <w:name w:val="Body Text"/>
    <w:basedOn w:val="Normal"/>
    <w:rsid w:val="00633EBA"/>
    <w:pPr>
      <w:spacing w:after="120"/>
    </w:pPr>
  </w:style>
  <w:style w:type="paragraph" w:styleId="BodyText2">
    <w:name w:val="Body Text 2"/>
    <w:basedOn w:val="Normal"/>
    <w:rsid w:val="00633EBA"/>
    <w:pPr>
      <w:spacing w:after="120" w:line="480" w:lineRule="auto"/>
    </w:pPr>
  </w:style>
  <w:style w:type="paragraph" w:customStyle="1" w:styleId="Subtitleunderline">
    <w:name w:val="Subtitle underline"/>
    <w:basedOn w:val="StyleTahoma9ptBoldUnderlineLeft-017cmLinespacing"/>
    <w:rsid w:val="00A46FE5"/>
    <w:pPr>
      <w:spacing w:before="120" w:beforeAutospacing="0"/>
      <w:ind w:left="709"/>
    </w:pPr>
    <w:rPr>
      <w:rFonts w:ascii="Verdana" w:hAnsi="Verdana"/>
    </w:rPr>
  </w:style>
  <w:style w:type="character" w:customStyle="1" w:styleId="StyleTahoma9ptBoldUnderlineLeft-017cmLinespacingChar">
    <w:name w:val="Style Tahoma 9 pt Bold Underline Left:  -017 cm Line spacing:... Char"/>
    <w:link w:val="StyleTahoma9ptBoldUnderlineLeft-017cmLinespacing"/>
    <w:rsid w:val="00633EBA"/>
    <w:rPr>
      <w:rFonts w:ascii="Tahoma" w:hAnsi="Tahoma"/>
      <w:b/>
      <w:bCs/>
      <w:sz w:val="18"/>
      <w:u w:val="single"/>
      <w:lang w:val="ru-RU" w:eastAsia="ru-RU" w:bidi="ar-SA"/>
    </w:rPr>
  </w:style>
  <w:style w:type="paragraph" w:customStyle="1" w:styleId="Name">
    <w:name w:val="Name"/>
    <w:basedOn w:val="Normal"/>
    <w:rsid w:val="00633EBA"/>
    <w:pPr>
      <w:pBdr>
        <w:bottom w:val="single" w:sz="4" w:space="1" w:color="auto"/>
      </w:pBdr>
      <w:spacing w:line="312" w:lineRule="auto"/>
    </w:pPr>
    <w:rPr>
      <w:rFonts w:ascii="Verdana" w:hAnsi="Verdana"/>
      <w:sz w:val="32"/>
      <w:szCs w:val="20"/>
    </w:rPr>
  </w:style>
  <w:style w:type="paragraph" w:customStyle="1" w:styleId="Sectiontitle">
    <w:name w:val="Section title"/>
    <w:basedOn w:val="StyleTahoma9ptBoldUnderlineLeft-017cmLinespacing"/>
    <w:rsid w:val="00633EBA"/>
    <w:rPr>
      <w:rFonts w:ascii="Verdana" w:hAnsi="Verdana"/>
      <w:u w:val="none"/>
    </w:rPr>
  </w:style>
  <w:style w:type="paragraph" w:customStyle="1" w:styleId="Bodytext0">
    <w:name w:val="Body text"/>
    <w:basedOn w:val="Code"/>
    <w:link w:val="BodytextChar"/>
    <w:rsid w:val="00EB7548"/>
    <w:pPr>
      <w:spacing w:before="60" w:after="60"/>
      <w:ind w:left="709"/>
      <w:jc w:val="both"/>
    </w:pPr>
    <w:rPr>
      <w:rFonts w:ascii="Verdana" w:hAnsi="Verdana"/>
      <w:sz w:val="18"/>
    </w:rPr>
  </w:style>
  <w:style w:type="character" w:customStyle="1" w:styleId="CodeChar">
    <w:name w:val="Code Char"/>
    <w:link w:val="Code"/>
    <w:rsid w:val="00A46FE5"/>
    <w:rPr>
      <w:rFonts w:ascii="Courier New" w:hAnsi="Courier New"/>
      <w:lang w:val="en-US" w:eastAsia="en-US" w:bidi="ar-SA"/>
    </w:rPr>
  </w:style>
  <w:style w:type="character" w:customStyle="1" w:styleId="BodytextChar">
    <w:name w:val="Body text Char"/>
    <w:link w:val="Bodytext0"/>
    <w:rsid w:val="00A46FE5"/>
    <w:rPr>
      <w:rFonts w:ascii="Verdana" w:hAnsi="Verdana"/>
      <w:sz w:val="18"/>
      <w:lang w:val="en-US" w:eastAsia="en-US" w:bidi="ar-SA"/>
    </w:rPr>
  </w:style>
  <w:style w:type="paragraph" w:customStyle="1" w:styleId="NameSurname">
    <w:name w:val="NameSurname"/>
    <w:basedOn w:val="Name"/>
    <w:qFormat/>
    <w:rsid w:val="00E51216"/>
    <w:rPr>
      <w:szCs w:val="32"/>
    </w:rPr>
  </w:style>
  <w:style w:type="paragraph" w:customStyle="1" w:styleId="PhoneAddress">
    <w:name w:val="PhoneAddress"/>
    <w:basedOn w:val="Name"/>
    <w:qFormat/>
    <w:rsid w:val="00E51216"/>
    <w:pPr>
      <w:ind w:firstLine="708"/>
      <w:jc w:val="both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E51216"/>
    <w:pPr>
      <w:spacing w:before="240" w:after="120"/>
      <w:jc w:val="center"/>
    </w:pPr>
    <w:rPr>
      <w:rFonts w:ascii="Arial" w:hAnsi="Arial"/>
      <w:b/>
      <w:szCs w:val="20"/>
    </w:rPr>
  </w:style>
  <w:style w:type="character" w:customStyle="1" w:styleId="SubtitleChar">
    <w:name w:val="Subtitle Char"/>
    <w:link w:val="Subtitle"/>
    <w:rsid w:val="00E51216"/>
    <w:rPr>
      <w:rFonts w:ascii="Arial" w:hAnsi="Arial"/>
      <w:b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ation\00Personal\CV\CV-SigmaEclip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47131F277A84982DF2F0BCB1EAB21" ma:contentTypeVersion="15" ma:contentTypeDescription="Create a new document." ma:contentTypeScope="" ma:versionID="c60726661f6fe713bf26ef56ee0d6804">
  <xsd:schema xmlns:xsd="http://www.w3.org/2001/XMLSchema" xmlns:xs="http://www.w3.org/2001/XMLSchema" xmlns:p="http://schemas.microsoft.com/office/2006/metadata/properties" xmlns:ns2="aa3af942-7c49-4922-9372-4669ba35f01f" targetNamespace="http://schemas.microsoft.com/office/2006/metadata/properties" ma:root="true" ma:fieldsID="e19d175936952bfcf16dbd70a677bc7e" ns2:_="">
    <xsd:import namespace="aa3af942-7c49-4922-9372-4669ba35f01f"/>
    <xsd:element name="properties">
      <xsd:complexType>
        <xsd:sequence>
          <xsd:element name="documentManagement">
            <xsd:complexType>
              <xsd:all>
                <xsd:element ref="ns2:Doc_x0020_ID" minOccurs="0"/>
                <xsd:element ref="ns2:Position" minOccurs="0"/>
                <xsd:element ref="ns2:Possibility_x0020_to_x0020_go_x0020_abroad" minOccurs="0"/>
                <xsd:element ref="ns2:Status" minOccurs="0"/>
                <xsd:element ref="ns2:Comments" minOccurs="0"/>
                <xsd:element ref="ns2:Type_x0020_res" minOccurs="0"/>
                <xsd:element ref="ns2:Competence" minOccurs="0"/>
                <xsd:element ref="ns2:Rrimary_x0020_Skills" minOccurs="0"/>
                <xsd:element ref="ns2:Work" minOccurs="0"/>
                <xsd:element ref="ns2:Programming_x0020_languages_x0020_and_x0020_technologies" minOccurs="0"/>
                <xsd:element ref="ns2:Employee_x0020_nam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af942-7c49-4922-9372-4669ba35f01f" elementFormDefault="qualified">
    <xsd:import namespace="http://schemas.microsoft.com/office/2006/documentManagement/types"/>
    <xsd:import namespace="http://schemas.microsoft.com/office/infopath/2007/PartnerControls"/>
    <xsd:element name="Doc_x0020_ID" ma:index="8" nillable="true" ma:displayName="Doc ID" ma:internalName="Doc_x0020_ID">
      <xsd:simpleType>
        <xsd:restriction base="dms:Text">
          <xsd:maxLength value="255"/>
        </xsd:restriction>
      </xsd:simpleType>
    </xsd:element>
    <xsd:element name="Position" ma:index="9" nillable="true" ma:displayName="Position" ma:internalName="Position">
      <xsd:simpleType>
        <xsd:restriction base="dms:Text">
          <xsd:maxLength value="255"/>
        </xsd:restriction>
      </xsd:simpleType>
    </xsd:element>
    <xsd:element name="Possibility_x0020_to_x0020_go_x0020_abroad" ma:index="10" nillable="true" ma:displayName="Abroad" ma:default="" ma:internalName="Possibility_x0020_to_x0020_go_x0020_abroad">
      <xsd:simpleType>
        <xsd:restriction base="dms:Text">
          <xsd:maxLength value="255"/>
        </xsd:restriction>
      </xsd:simpleType>
    </xsd:element>
    <xsd:element name="Status" ma:index="11" nillable="true" ma:displayName="Status" ma:internalName="Status">
      <xsd:simpleType>
        <xsd:restriction base="dms:Text">
          <xsd:maxLength value="255"/>
        </xsd:restriction>
      </xsd:simpleType>
    </xsd:element>
    <xsd:element name="Comments" ma:index="12" nillable="true" ma:displayName="Comments" ma:internalName="Comments">
      <xsd:simpleType>
        <xsd:restriction base="dms:Text">
          <xsd:maxLength value="255"/>
        </xsd:restriction>
      </xsd:simpleType>
    </xsd:element>
    <xsd:element name="Type_x0020_res" ma:index="13" nillable="true" ma:displayName="Type res" ma:internalName="Type_x0020_res">
      <xsd:simpleType>
        <xsd:restriction base="dms:Text">
          <xsd:maxLength value="255"/>
        </xsd:restriction>
      </xsd:simpleType>
    </xsd:element>
    <xsd:element name="Competence" ma:index="14" nillable="true" ma:displayName="Competence" ma:internalName="Competence">
      <xsd:simpleType>
        <xsd:restriction base="dms:Text">
          <xsd:maxLength value="255"/>
        </xsd:restriction>
      </xsd:simpleType>
    </xsd:element>
    <xsd:element name="Rrimary_x0020_Skills" ma:index="15" nillable="true" ma:displayName="Rrimary Skills" ma:internalName="Rrimary_x0020_Skills">
      <xsd:simpleType>
        <xsd:restriction base="dms:Text">
          <xsd:maxLength value="255"/>
        </xsd:restriction>
      </xsd:simpleType>
    </xsd:element>
    <xsd:element name="Work" ma:index="16" nillable="true" ma:displayName="Work" ma:internalName="Work">
      <xsd:simpleType>
        <xsd:restriction base="dms:Text">
          <xsd:maxLength value="255"/>
        </xsd:restriction>
      </xsd:simpleType>
    </xsd:element>
    <xsd:element name="Programming_x0020_languages_x0020_and_x0020_technologies" ma:index="17" nillable="true" ma:displayName="Programming languages and technologies" ma:internalName="Programming_x0020_languages_x0020_and_x0020_technologies">
      <xsd:simpleType>
        <xsd:restriction base="dms:Text">
          <xsd:maxLength value="255"/>
        </xsd:restriction>
      </xsd:simpleType>
    </xsd:element>
    <xsd:element name="Employee_x0020_name" ma:index="18" ma:displayName="Employee name" ma:list="UserInfo" ma:SharePointGroup="0" ma:internalName="Employee_x0020_name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res xmlns="aa3af942-7c49-4922-9372-4669ba35f01f">Sigma</Type_x0020_res>
    <Programming_x0020_languages_x0020_and_x0020_technologies xmlns="aa3af942-7c49-4922-9372-4669ba35f01f" xsi:nil="true"/>
    <Position xmlns="aa3af942-7c49-4922-9372-4669ba35f01f">Senior Software Developer</Position>
    <Competence xmlns="aa3af942-7c49-4922-9372-4669ba35f01f">.Net</Competence>
    <Work xmlns="aa3af942-7c49-4922-9372-4669ba35f01f">New</Work>
    <Doc_x0020_ID xmlns="aa3af942-7c49-4922-9372-4669ba35f01f" xsi:nil="true"/>
    <Status xmlns="aa3af942-7c49-4922-9372-4669ba35f01f" xsi:nil="true"/>
    <Comments xmlns="aa3af942-7c49-4922-9372-4669ba35f01f">Есть summary под позицию MS Commerce</Comments>
    <Rrimary_x0020_Skills xmlns="aa3af942-7c49-4922-9372-4669ba35f01f">.Net</Rrimary_x0020_Skills>
    <Possibility_x0020_to_x0020_go_x0020_abroad xmlns="aa3af942-7c49-4922-9372-4669ba35f01f" xsi:nil="true"/>
    <Employee_x0020_name xmlns="aa3af942-7c49-4922-9372-4669ba35f01f">
      <UserInfo>
        <DisplayName/>
        <AccountId/>
        <AccountType/>
      </UserInfo>
    </Employee_x0020_nam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B9A05-5AD9-4E09-A9C7-AD3E2D08F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af942-7c49-4922-9372-4669ba35f0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0FD609-BCE1-4113-9105-4AAAACB4BBA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A1C2CC8-1984-4892-9C83-E8EFAD1CA6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2C840B-F2A0-445D-A69A-C086B27DAFF1}">
  <ds:schemaRefs>
    <ds:schemaRef ds:uri="http://schemas.microsoft.com/office/2006/metadata/properties"/>
    <ds:schemaRef ds:uri="http://schemas.microsoft.com/office/infopath/2007/PartnerControls"/>
    <ds:schemaRef ds:uri="aa3af942-7c49-4922-9372-4669ba35f01f"/>
  </ds:schemaRefs>
</ds:datastoreItem>
</file>

<file path=customXml/itemProps5.xml><?xml version="1.0" encoding="utf-8"?>
<ds:datastoreItem xmlns:ds="http://schemas.openxmlformats.org/officeDocument/2006/customXml" ds:itemID="{091DB9D2-4A52-476F-A727-B1182490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CV-SigmaEclipse</Template>
  <TotalTime>21</TotalTime>
  <Pages>3</Pages>
  <Words>1056</Words>
  <Characters>6023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CV Maxim</vt:lpstr>
      <vt:lpstr>CV Maxim</vt:lpstr>
    </vt:vector>
  </TitlesOfParts>
  <Company/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Maxim</dc:title>
  <dc:subject/>
  <dc:creator>dshevchenko</dc:creator>
  <cp:keywords/>
  <cp:lastModifiedBy>Forfutdinov, Vladimir</cp:lastModifiedBy>
  <cp:revision>39</cp:revision>
  <cp:lastPrinted>1601-01-01T00:00:00Z</cp:lastPrinted>
  <dcterms:created xsi:type="dcterms:W3CDTF">2014-08-13T14:13:00Z</dcterms:created>
  <dcterms:modified xsi:type="dcterms:W3CDTF">2014-08-13T14:34:00Z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0x01010009C47131F277A84982DF2F0BCB1EAB21</vt:lpwstr>
  </property>
  <property fmtid="{D5CDD505-2E9C-101B-9397-08002B2CF9AE}" pid="4" name="Order">
    <vt:lpwstr>120800.000000000</vt:lpwstr>
  </property>
  <property fmtid="{D5CDD505-2E9C-101B-9397-08002B2CF9AE}" pid="5" name="display_urn:schemas-microsoft-com:office:office#Employee_x0020_name">
    <vt:lpwstr>Forfutdinov, Vladimir</vt:lpwstr>
  </property>
</Properties>
</file>