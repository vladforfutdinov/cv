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38" w:rsidRDefault="003D5EE8" w:rsidP="00556F92">
      <w:pPr>
        <w:pStyle w:val="Name"/>
        <w:pBdr>
          <w:bottom w:val="none" w:sz="0" w:space="0" w:color="auto"/>
        </w:pBdr>
      </w:pPr>
      <w:r w:rsidRPr="0053493F">
        <w:t>Volodymyr Forfutdinov</w:t>
      </w:r>
      <w:r w:rsidR="001E473A" w:rsidRPr="0053493F">
        <w:t xml:space="preserve"> </w:t>
      </w:r>
      <w:r w:rsidR="009D2FFA" w:rsidRPr="0053493F">
        <w:t>CV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552"/>
      </w:tblGrid>
      <w:tr w:rsidR="00556F92" w:rsidTr="009E1AB7">
        <w:tc>
          <w:tcPr>
            <w:tcW w:w="8190" w:type="dxa"/>
            <w:vAlign w:val="bottom"/>
          </w:tcPr>
          <w:p w:rsidR="00556F92" w:rsidRDefault="00556F92" w:rsidP="00556F92">
            <w:pPr>
              <w:pStyle w:val="Name"/>
              <w:pBdr>
                <w:bottom w:val="none" w:sz="0" w:space="0" w:color="auto"/>
              </w:pBdr>
              <w:rPr>
                <w:sz w:val="18"/>
                <w:szCs w:val="18"/>
              </w:rPr>
            </w:pPr>
          </w:p>
          <w:p w:rsidR="00556F92" w:rsidRDefault="00556F92" w:rsidP="00556F92">
            <w:pPr>
              <w:pStyle w:val="Name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3493F">
              <w:rPr>
                <w:sz w:val="18"/>
                <w:szCs w:val="18"/>
              </w:rPr>
              <w:t>Phone:</w:t>
            </w:r>
            <w:r w:rsidRPr="0053493F">
              <w:rPr>
                <w:sz w:val="18"/>
                <w:szCs w:val="18"/>
              </w:rPr>
              <w:tab/>
              <w:t>+38</w:t>
            </w:r>
            <w:r>
              <w:rPr>
                <w:sz w:val="18"/>
                <w:szCs w:val="18"/>
              </w:rPr>
              <w:t xml:space="preserve"> </w:t>
            </w:r>
            <w:r w:rsidRPr="0053493F">
              <w:rPr>
                <w:sz w:val="18"/>
                <w:szCs w:val="18"/>
              </w:rPr>
              <w:t>066</w:t>
            </w:r>
            <w:r>
              <w:rPr>
                <w:sz w:val="18"/>
                <w:szCs w:val="18"/>
              </w:rPr>
              <w:t xml:space="preserve"> </w:t>
            </w:r>
            <w:r w:rsidRPr="0053493F">
              <w:rPr>
                <w:sz w:val="18"/>
                <w:szCs w:val="18"/>
              </w:rPr>
              <w:t>716</w:t>
            </w:r>
            <w:r>
              <w:rPr>
                <w:sz w:val="18"/>
                <w:szCs w:val="18"/>
              </w:rPr>
              <w:t xml:space="preserve"> </w:t>
            </w:r>
            <w:r w:rsidRPr="0053493F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 xml:space="preserve"> </w:t>
            </w:r>
            <w:r w:rsidRPr="0053493F">
              <w:rPr>
                <w:sz w:val="18"/>
                <w:szCs w:val="18"/>
              </w:rPr>
              <w:t>54</w:t>
            </w:r>
            <w:r w:rsidR="009E1AB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Skype: vladfrandom</w:t>
            </w:r>
            <w:r w:rsidR="009E1AB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Email: </w:t>
            </w:r>
            <w:hyperlink r:id="rId12" w:history="1">
              <w:r w:rsidRPr="00041BD5">
                <w:rPr>
                  <w:rStyle w:val="Hyperlink"/>
                  <w:sz w:val="18"/>
                  <w:szCs w:val="18"/>
                </w:rPr>
                <w:t>randf@mail.ru</w:t>
              </w:r>
            </w:hyperlink>
          </w:p>
          <w:p w:rsidR="002B2A20" w:rsidRDefault="002B2A20" w:rsidP="00556F92">
            <w:pPr>
              <w:pStyle w:val="Name"/>
              <w:pBdr>
                <w:bottom w:val="none" w:sz="0" w:space="0" w:color="auto"/>
              </w:pBdr>
              <w:rPr>
                <w:sz w:val="18"/>
                <w:szCs w:val="18"/>
              </w:rPr>
            </w:pPr>
          </w:p>
          <w:p w:rsidR="00556F92" w:rsidRDefault="00556F92" w:rsidP="00556F92">
            <w:pPr>
              <w:pStyle w:val="Name"/>
              <w:pBdr>
                <w:bottom w:val="none" w:sz="0" w:space="0" w:color="auto"/>
              </w:pBdr>
            </w:pPr>
            <w:r w:rsidRPr="0053493F">
              <w:rPr>
                <w:sz w:val="18"/>
                <w:szCs w:val="18"/>
              </w:rPr>
              <w:t>Address: Kharkov, Ukraine</w:t>
            </w:r>
          </w:p>
        </w:tc>
        <w:tc>
          <w:tcPr>
            <w:tcW w:w="1552" w:type="dxa"/>
            <w:vAlign w:val="bottom"/>
          </w:tcPr>
          <w:p w:rsidR="00556F92" w:rsidRDefault="00556F92" w:rsidP="00556F92">
            <w:pPr>
              <w:pStyle w:val="Name"/>
              <w:pBdr>
                <w:bottom w:val="none" w:sz="0" w:space="0" w:color="auto"/>
              </w:pBdr>
              <w:jc w:val="right"/>
            </w:pPr>
            <w:r>
              <w:rPr>
                <w:sz w:val="18"/>
                <w:szCs w:val="18"/>
              </w:rPr>
              <w:t>Born in 1977</w:t>
            </w:r>
          </w:p>
        </w:tc>
      </w:tr>
    </w:tbl>
    <w:p w:rsidR="005A0A38" w:rsidRPr="0053493F" w:rsidRDefault="009D2FFA" w:rsidP="0050471B">
      <w:pPr>
        <w:pStyle w:val="Sectiontitle"/>
      </w:pPr>
      <w:r w:rsidRPr="0053493F">
        <w:t>SUMMARY</w:t>
      </w:r>
    </w:p>
    <w:p w:rsidR="00FE0CF2" w:rsidRDefault="00831F7F" w:rsidP="0050471B">
      <w:pPr>
        <w:pStyle w:val="BodyText1"/>
        <w:jc w:val="left"/>
      </w:pPr>
      <w:r w:rsidRPr="0053493F">
        <w:rPr>
          <w:b/>
        </w:rPr>
        <w:t>Senior Software</w:t>
      </w:r>
      <w:r w:rsidR="00B57BDF" w:rsidRPr="00B57BDF">
        <w:rPr>
          <w:b/>
        </w:rPr>
        <w:t xml:space="preserve"> </w:t>
      </w:r>
      <w:r w:rsidR="008F56F8">
        <w:rPr>
          <w:b/>
        </w:rPr>
        <w:t>Developer</w:t>
      </w:r>
      <w:r w:rsidR="005616C3" w:rsidRPr="0053493F">
        <w:rPr>
          <w:b/>
        </w:rPr>
        <w:t xml:space="preserve"> </w:t>
      </w:r>
      <w:r w:rsidR="003D5EE8" w:rsidRPr="0053493F">
        <w:t xml:space="preserve">with more than 10-year experience and expert knowledge </w:t>
      </w:r>
      <w:r w:rsidR="0001419B">
        <w:t>of</w:t>
      </w:r>
      <w:r w:rsidR="003D5EE8" w:rsidRPr="0053493F">
        <w:t xml:space="preserve"> HTML</w:t>
      </w:r>
      <w:r w:rsidR="007C544B">
        <w:t>5</w:t>
      </w:r>
      <w:r w:rsidR="003D5EE8" w:rsidRPr="0053493F">
        <w:t>/CSS</w:t>
      </w:r>
      <w:r w:rsidR="007C544B">
        <w:t>3</w:t>
      </w:r>
      <w:r w:rsidR="00A92F69">
        <w:t>/JavaScript</w:t>
      </w:r>
      <w:r w:rsidR="00663450" w:rsidRPr="0053493F">
        <w:t xml:space="preserve"> cross-browser</w:t>
      </w:r>
      <w:r w:rsidR="00B26870">
        <w:t xml:space="preserve"> and cross-platform</w:t>
      </w:r>
      <w:r w:rsidR="00663450" w:rsidRPr="0053493F">
        <w:t xml:space="preserve"> semantic markup. </w:t>
      </w:r>
    </w:p>
    <w:p w:rsidR="003F1E29" w:rsidRDefault="00663450" w:rsidP="0050471B">
      <w:pPr>
        <w:pStyle w:val="BodyText1"/>
        <w:jc w:val="left"/>
      </w:pPr>
      <w:r w:rsidRPr="0053493F">
        <w:t>Experience</w:t>
      </w:r>
      <w:r w:rsidR="003D5EE8" w:rsidRPr="0053493F">
        <w:t xml:space="preserve"> o</w:t>
      </w:r>
      <w:r w:rsidRPr="0053493F">
        <w:t>n</w:t>
      </w:r>
      <w:r w:rsidR="003D5EE8" w:rsidRPr="0053493F">
        <w:t xml:space="preserve"> JavaScript/AJAX development</w:t>
      </w:r>
      <w:r w:rsidRPr="0053493F">
        <w:t xml:space="preserve"> with</w:t>
      </w:r>
      <w:r w:rsidR="003D5EE8" w:rsidRPr="0053493F">
        <w:t xml:space="preserve"> frameworks</w:t>
      </w:r>
      <w:r w:rsidRPr="0053493F">
        <w:t xml:space="preserve">: </w:t>
      </w:r>
      <w:bookmarkStart w:id="0" w:name="OLE_LINK1"/>
      <w:bookmarkStart w:id="1" w:name="OLE_LINK2"/>
      <w:r w:rsidR="003D5EE8" w:rsidRPr="0053493F">
        <w:t>Google Closure JavaScript</w:t>
      </w:r>
      <w:bookmarkEnd w:id="0"/>
      <w:bookmarkEnd w:id="1"/>
      <w:r w:rsidR="003D5EE8" w:rsidRPr="0053493F">
        <w:t xml:space="preserve">, </w:t>
      </w:r>
      <w:bookmarkStart w:id="2" w:name="OLE_LINK3"/>
      <w:r w:rsidR="003D5EE8" w:rsidRPr="0053493F">
        <w:t>jQuery</w:t>
      </w:r>
      <w:bookmarkEnd w:id="2"/>
      <w:r w:rsidR="003D5EE8" w:rsidRPr="0053493F">
        <w:t xml:space="preserve">, AngularJS, node.js, </w:t>
      </w:r>
      <w:bookmarkStart w:id="3" w:name="OLE_LINK16"/>
      <w:r w:rsidR="003D5EE8" w:rsidRPr="0053493F">
        <w:t>backbone</w:t>
      </w:r>
      <w:bookmarkEnd w:id="3"/>
      <w:r w:rsidR="003D5EE8" w:rsidRPr="0053493F">
        <w:t xml:space="preserve">. </w:t>
      </w:r>
    </w:p>
    <w:p w:rsidR="00FE0CF2" w:rsidRDefault="00FE0CF2" w:rsidP="0050471B">
      <w:pPr>
        <w:pStyle w:val="BodyText1"/>
        <w:jc w:val="left"/>
      </w:pPr>
      <w:r>
        <w:t xml:space="preserve">Familiar with </w:t>
      </w:r>
      <w:r w:rsidR="007E0E77">
        <w:t xml:space="preserve">implementation </w:t>
      </w:r>
      <w:r>
        <w:t xml:space="preserve">methods </w:t>
      </w:r>
      <w:r w:rsidR="00EE2DBF">
        <w:t>of</w:t>
      </w:r>
      <w:r>
        <w:t xml:space="preserve"> </w:t>
      </w:r>
      <w:r w:rsidR="004F7F8A">
        <w:t xml:space="preserve">interfaces with </w:t>
      </w:r>
      <w:r w:rsidR="00EE2DBF">
        <w:t>responsive</w:t>
      </w:r>
      <w:r w:rsidR="007773FF" w:rsidRPr="007773FF">
        <w:t>/ad</w:t>
      </w:r>
      <w:r w:rsidR="007773FF">
        <w:t>a</w:t>
      </w:r>
      <w:r w:rsidR="007773FF" w:rsidRPr="007773FF">
        <w:t>pt</w:t>
      </w:r>
      <w:r w:rsidR="007773FF">
        <w:t>ive</w:t>
      </w:r>
      <w:r w:rsidR="00EE2DBF">
        <w:t xml:space="preserve"> layout</w:t>
      </w:r>
      <w:r>
        <w:t>.</w:t>
      </w:r>
    </w:p>
    <w:p w:rsidR="00106995" w:rsidRDefault="00746F92" w:rsidP="0050471B">
      <w:pPr>
        <w:pStyle w:val="BodyText1"/>
        <w:jc w:val="left"/>
      </w:pPr>
      <w:r w:rsidRPr="00746F92">
        <w:t>Participate</w:t>
      </w:r>
      <w:r w:rsidR="00F37D8E">
        <w:t>d</w:t>
      </w:r>
      <w:r w:rsidRPr="00746F92">
        <w:t xml:space="preserve"> </w:t>
      </w:r>
      <w:r w:rsidR="00F37D8E">
        <w:t>to</w:t>
      </w:r>
      <w:r>
        <w:t xml:space="preserve"> projects </w:t>
      </w:r>
      <w:r w:rsidR="00106995" w:rsidRPr="003F1E29">
        <w:t>with</w:t>
      </w:r>
      <w:r w:rsidR="00106995">
        <w:t xml:space="preserve"> Agile/SCRUM process organization.</w:t>
      </w:r>
    </w:p>
    <w:p w:rsidR="00FC2B98" w:rsidRPr="00FC2B98" w:rsidRDefault="00FC2B98" w:rsidP="0050471B">
      <w:pPr>
        <w:pStyle w:val="BodyText1"/>
        <w:jc w:val="left"/>
      </w:pPr>
      <w:r w:rsidRPr="00FC2B98">
        <w:t>Participated in the trip</w:t>
      </w:r>
      <w:r w:rsidR="00FF7A4A">
        <w:t>s</w:t>
      </w:r>
      <w:r w:rsidRPr="00FC2B98">
        <w:t xml:space="preserve"> and negotiated with the client during the </w:t>
      </w:r>
      <w:r w:rsidR="00780F53" w:rsidRPr="00FC2B98">
        <w:t xml:space="preserve">project </w:t>
      </w:r>
      <w:r w:rsidRPr="00FC2B98">
        <w:t>requirements analysis.</w:t>
      </w:r>
    </w:p>
    <w:p w:rsidR="00E761C9" w:rsidRDefault="003F1E29" w:rsidP="0050471B">
      <w:pPr>
        <w:pStyle w:val="BodyText1"/>
        <w:jc w:val="left"/>
      </w:pPr>
      <w:r w:rsidRPr="0053493F">
        <w:t xml:space="preserve">Team leadership </w:t>
      </w:r>
      <w:r w:rsidR="00F2338E">
        <w:t xml:space="preserve">and department </w:t>
      </w:r>
      <w:r w:rsidR="00F2338E" w:rsidRPr="0053493F">
        <w:t xml:space="preserve">management </w:t>
      </w:r>
      <w:r w:rsidRPr="0053493F">
        <w:t>experience, high analytical</w:t>
      </w:r>
      <w:r w:rsidR="00780F53" w:rsidRPr="00780F53">
        <w:t>,</w:t>
      </w:r>
      <w:r w:rsidRPr="0053493F">
        <w:t xml:space="preserve"> communicative </w:t>
      </w:r>
      <w:r w:rsidR="00780F53" w:rsidRPr="00780F53">
        <w:t xml:space="preserve">and </w:t>
      </w:r>
      <w:r w:rsidR="00780F53">
        <w:t xml:space="preserve">mentoring </w:t>
      </w:r>
      <w:r w:rsidRPr="0053493F">
        <w:t xml:space="preserve">skills. </w:t>
      </w:r>
    </w:p>
    <w:p w:rsidR="009466B1" w:rsidRPr="00B57DEF" w:rsidRDefault="009D2FFA" w:rsidP="0050471B">
      <w:pPr>
        <w:pStyle w:val="Sectiontitle"/>
      </w:pPr>
      <w:r w:rsidRPr="00B57DEF">
        <w:t>SKILLS AND EXPERI</w:t>
      </w:r>
      <w:r w:rsidR="000B5DC5" w:rsidRPr="00B57DEF">
        <w:t>E</w:t>
      </w:r>
      <w:r w:rsidRPr="00B57DEF">
        <w:t>NCE</w:t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788"/>
        <w:gridCol w:w="1550"/>
        <w:gridCol w:w="1764"/>
        <w:gridCol w:w="720"/>
      </w:tblGrid>
      <w:tr w:rsidR="00B45B78" w:rsidRPr="00B57DEF" w:rsidTr="00494697">
        <w:trPr>
          <w:cantSplit/>
        </w:trPr>
        <w:tc>
          <w:tcPr>
            <w:tcW w:w="2788" w:type="dxa"/>
          </w:tcPr>
          <w:p w:rsidR="00B45B78" w:rsidRPr="00B57DEF" w:rsidRDefault="00B45B78" w:rsidP="0050471B"/>
        </w:tc>
        <w:tc>
          <w:tcPr>
            <w:tcW w:w="3314" w:type="dxa"/>
            <w:gridSpan w:val="2"/>
            <w:vAlign w:val="bottom"/>
          </w:tcPr>
          <w:p w:rsidR="00B45B78" w:rsidRPr="00B57DEF" w:rsidRDefault="00B45B78" w:rsidP="0050471B">
            <w:pPr>
              <w:ind w:left="18"/>
              <w:rPr>
                <w:i/>
                <w:iCs/>
                <w:sz w:val="16"/>
                <w:szCs w:val="16"/>
              </w:rPr>
            </w:pPr>
            <w:r w:rsidRPr="00B57DEF">
              <w:rPr>
                <w:i/>
                <w:iCs/>
                <w:sz w:val="16"/>
                <w:szCs w:val="16"/>
              </w:rPr>
              <w:t>Proficiency</w:t>
            </w:r>
          </w:p>
        </w:tc>
        <w:tc>
          <w:tcPr>
            <w:tcW w:w="720" w:type="dxa"/>
            <w:vAlign w:val="bottom"/>
          </w:tcPr>
          <w:p w:rsidR="00B45B78" w:rsidRPr="00B57DEF" w:rsidRDefault="00B45B78" w:rsidP="009E301B">
            <w:pPr>
              <w:rPr>
                <w:i/>
                <w:iCs/>
                <w:sz w:val="16"/>
                <w:szCs w:val="16"/>
              </w:rPr>
            </w:pPr>
            <w:r w:rsidRPr="00B57DEF">
              <w:rPr>
                <w:i/>
                <w:iCs/>
                <w:sz w:val="16"/>
                <w:szCs w:val="16"/>
              </w:rPr>
              <w:t>Years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33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HTML5/CSS3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Expert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10+</w:t>
            </w:r>
          </w:p>
        </w:tc>
      </w:tr>
      <w:tr w:rsidR="00213A9E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13A9E" w:rsidRPr="00B57DEF" w:rsidRDefault="00213A9E" w:rsidP="0074713E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XML/XSLT/XPath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13A9E" w:rsidRPr="00B57DEF" w:rsidRDefault="00213A9E" w:rsidP="0074713E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4" w:name="OLE_LINK8"/>
            <w:bookmarkStart w:id="5" w:name="OLE_LINK15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Basic</w:t>
            </w:r>
            <w:bookmarkEnd w:id="4"/>
            <w:bookmarkEnd w:id="5"/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213A9E" w:rsidRPr="00B57DEF" w:rsidRDefault="00213A9E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2</w:t>
            </w:r>
          </w:p>
        </w:tc>
      </w:tr>
      <w:tr w:rsidR="00494697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13A9E" w:rsidRPr="00B57DEF" w:rsidRDefault="00213A9E" w:rsidP="00F8351D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JSP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13A9E" w:rsidRPr="00B57DEF" w:rsidRDefault="00213A9E" w:rsidP="00F8351D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6" w:name="OLE_LINK4"/>
            <w:bookmarkStart w:id="7" w:name="OLE_LINK7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  <w:bookmarkEnd w:id="6"/>
            <w:bookmarkEnd w:id="7"/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213A9E" w:rsidRPr="00B57DEF" w:rsidRDefault="00213A9E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3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8" w:name="_Hlk373768810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JavaScript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bookmarkStart w:id="9" w:name="OLE_LINK11"/>
            <w:bookmarkStart w:id="10" w:name="OLE_LINK12"/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  <w:bookmarkEnd w:id="9"/>
            <w:bookmarkEnd w:id="10"/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6+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Google Closure JavaScript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2+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4+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AngularJS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A43EDD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B45B78" w:rsidRPr="00B57DEF" w:rsidRDefault="004219F9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</w:t>
            </w:r>
          </w:p>
        </w:tc>
      </w:tr>
      <w:bookmarkEnd w:id="8"/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2E09C5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>
              <w:rPr>
                <w:rFonts w:ascii="Verdana" w:eastAsia="Calibri" w:hAnsi="Verdana"/>
                <w:color w:val="000000"/>
                <w:sz w:val="18"/>
                <w:szCs w:val="18"/>
              </w:rPr>
              <w:t>B</w:t>
            </w:r>
            <w:r w:rsidR="00B45B78"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ackbone</w:t>
            </w:r>
            <w:r>
              <w:rPr>
                <w:rFonts w:ascii="Verdana" w:eastAsia="Calibri" w:hAnsi="Verdana"/>
                <w:color w:val="000000"/>
                <w:sz w:val="18"/>
                <w:szCs w:val="18"/>
              </w:rPr>
              <w:t>JS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Basic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45B78" w:rsidRPr="00B57DEF" w:rsidRDefault="004219F9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4" w:type="dxa"/>
            <w:gridSpan w:val="2"/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45B78" w:rsidRPr="00B57DEF" w:rsidRDefault="00B45B78" w:rsidP="009E301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33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AJAX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3+</w:t>
            </w:r>
          </w:p>
        </w:tc>
      </w:tr>
      <w:tr w:rsidR="004C4253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4C4253" w:rsidRPr="00B57DEF" w:rsidRDefault="00F451BE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Responsive</w:t>
            </w:r>
            <w:r w:rsidR="004C4253"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 xml:space="preserve"> layout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4C4253" w:rsidRPr="00B57DEF" w:rsidRDefault="004C4253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1+</w:t>
            </w:r>
          </w:p>
        </w:tc>
      </w:tr>
      <w:tr w:rsidR="004C4253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Agile (SCRUM)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4C4253" w:rsidRPr="00B57DEF" w:rsidRDefault="004C4253" w:rsidP="00AD3757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4C4253" w:rsidRPr="00B57DEF" w:rsidRDefault="004C4253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3+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314" w:type="dxa"/>
            <w:gridSpan w:val="2"/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</w:tcPr>
          <w:p w:rsidR="00B45B78" w:rsidRPr="00B57DEF" w:rsidRDefault="00B45B78" w:rsidP="009E301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bCs/>
                <w:sz w:val="18"/>
                <w:szCs w:val="18"/>
              </w:rPr>
              <w:t>Tools/Products</w:t>
            </w:r>
          </w:p>
        </w:tc>
        <w:tc>
          <w:tcPr>
            <w:tcW w:w="33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Photoshop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  <w:bookmarkStart w:id="11" w:name="OLE_LINK9"/>
            <w:bookmarkStart w:id="12" w:name="OLE_LINK10"/>
            <w:r w:rsidRPr="00B57DEF">
              <w:rPr>
                <w:rFonts w:ascii="Verdana" w:hAnsi="Verdana"/>
                <w:sz w:val="18"/>
                <w:szCs w:val="18"/>
              </w:rPr>
              <w:t>Advanced</w:t>
            </w:r>
            <w:bookmarkEnd w:id="11"/>
            <w:bookmarkEnd w:id="12"/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10+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 xml:space="preserve">InDesign 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Advanced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5+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Illustrator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Advanced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5+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WebStorm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96622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eastAsia="Calibri" w:hAnsi="Verdana"/>
                <w:color w:val="000000"/>
                <w:sz w:val="18"/>
                <w:szCs w:val="18"/>
              </w:rPr>
              <w:t>Intermediate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273086" w:rsidP="009E30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  <w:r w:rsidR="00B45B78" w:rsidRPr="00B57DEF"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Basic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2+</w:t>
            </w:r>
          </w:p>
        </w:tc>
      </w:tr>
      <w:tr w:rsidR="008C3B78" w:rsidRPr="00B57DEF" w:rsidTr="00494697">
        <w:trPr>
          <w:cantSplit/>
        </w:trPr>
        <w:tc>
          <w:tcPr>
            <w:tcW w:w="2788" w:type="dxa"/>
            <w:shd w:val="clear" w:color="auto" w:fill="auto"/>
          </w:tcPr>
          <w:p w:rsidR="008C3B78" w:rsidRPr="00B57DEF" w:rsidRDefault="008C3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3314" w:type="dxa"/>
            <w:gridSpan w:val="2"/>
            <w:shd w:val="clear" w:color="auto" w:fill="auto"/>
          </w:tcPr>
          <w:p w:rsidR="008C3B78" w:rsidRPr="00B57DEF" w:rsidRDefault="008C3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</w:tcPr>
          <w:p w:rsidR="008C3B78" w:rsidRPr="00B57DEF" w:rsidRDefault="008C3B78" w:rsidP="009E301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8C3B78" w:rsidP="008C3B7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b/>
                <w:color w:val="000000"/>
                <w:sz w:val="18"/>
                <w:szCs w:val="18"/>
              </w:rPr>
              <w:t>Foreign Languages</w:t>
            </w:r>
          </w:p>
        </w:tc>
        <w:tc>
          <w:tcPr>
            <w:tcW w:w="33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B45B78" w:rsidRPr="00B57DEF" w:rsidTr="00494697">
        <w:trPr>
          <w:cantSplit/>
        </w:trPr>
        <w:tc>
          <w:tcPr>
            <w:tcW w:w="2788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57DEF">
              <w:rPr>
                <w:rFonts w:ascii="Verdana" w:hAnsi="Verdana"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331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50471B">
            <w:pPr>
              <w:rPr>
                <w:rFonts w:ascii="Verdana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Intermediate</w:t>
            </w:r>
            <w:r w:rsidR="004219F9" w:rsidRPr="00B57DE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57DEF">
              <w:rPr>
                <w:rFonts w:ascii="Verdana" w:hAnsi="Verdana"/>
                <w:sz w:val="18"/>
                <w:szCs w:val="18"/>
              </w:rPr>
              <w:t>(reading, speaking)</w:t>
            </w:r>
          </w:p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  <w:r w:rsidRPr="00B57DEF">
              <w:rPr>
                <w:rFonts w:ascii="Verdana" w:hAnsi="Verdana"/>
                <w:sz w:val="18"/>
                <w:szCs w:val="18"/>
              </w:rPr>
              <w:t>Intermediate-low (writing)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B45B78" w:rsidRPr="00B57DEF" w:rsidRDefault="00B45B78" w:rsidP="009E30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</w:tr>
      <w:tr w:rsidR="00B45B78" w:rsidRPr="00B57DEF" w:rsidTr="00DB05D3">
        <w:trPr>
          <w:gridAfter w:val="1"/>
          <w:wAfter w:w="720" w:type="dxa"/>
          <w:cantSplit/>
        </w:trPr>
        <w:tc>
          <w:tcPr>
            <w:tcW w:w="2788" w:type="dxa"/>
          </w:tcPr>
          <w:p w:rsidR="00B45B78" w:rsidRPr="00B57DEF" w:rsidRDefault="00B45B78" w:rsidP="0050471B">
            <w:pPr>
              <w:ind w:firstLine="400"/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  <w:tc>
          <w:tcPr>
            <w:tcW w:w="1550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sz w:val="18"/>
                <w:szCs w:val="18"/>
              </w:rPr>
            </w:pPr>
          </w:p>
        </w:tc>
        <w:tc>
          <w:tcPr>
            <w:tcW w:w="1764" w:type="dxa"/>
          </w:tcPr>
          <w:p w:rsidR="00B45B78" w:rsidRPr="00B57DEF" w:rsidRDefault="00B45B78" w:rsidP="0050471B">
            <w:pPr>
              <w:rPr>
                <w:rFonts w:ascii="Verdana" w:eastAsia="Calibri" w:hAnsi="Verdana"/>
                <w:color w:val="000000"/>
                <w:sz w:val="18"/>
                <w:szCs w:val="18"/>
              </w:rPr>
            </w:pPr>
          </w:p>
        </w:tc>
      </w:tr>
    </w:tbl>
    <w:p w:rsidR="00633EBA" w:rsidRPr="00B57DEF" w:rsidRDefault="00627A5B" w:rsidP="0050471B">
      <w:pPr>
        <w:pStyle w:val="Sectiontitle"/>
      </w:pPr>
      <w:r w:rsidRPr="00B57DEF">
        <w:t>EDUCATION</w:t>
      </w:r>
    </w:p>
    <w:p w:rsidR="00777AC5" w:rsidRPr="00B57DEF" w:rsidRDefault="00B859C3" w:rsidP="0050471B">
      <w:pPr>
        <w:pStyle w:val="Subtitleunderline"/>
        <w:spacing w:before="60" w:after="60"/>
        <w:rPr>
          <w:rFonts w:cs="Calibri"/>
        </w:rPr>
      </w:pPr>
      <w:r w:rsidRPr="00B57DEF">
        <w:rPr>
          <w:rFonts w:cs="Calibri"/>
        </w:rPr>
        <w:t>Bachelor</w:t>
      </w:r>
      <w:r w:rsidR="00777AC5" w:rsidRPr="00B57DEF">
        <w:rPr>
          <w:rFonts w:cs="Calibri"/>
        </w:rPr>
        <w:t xml:space="preserve"> Degree Certificate in </w:t>
      </w:r>
      <w:bookmarkStart w:id="13" w:name="OLE_LINK25"/>
      <w:bookmarkStart w:id="14" w:name="OLE_LINK26"/>
      <w:bookmarkStart w:id="15" w:name="OLE_LINK27"/>
      <w:r w:rsidRPr="00B57DEF">
        <w:rPr>
          <w:rFonts w:cs="Calibri"/>
        </w:rPr>
        <w:t xml:space="preserve">Computer </w:t>
      </w:r>
      <w:r w:rsidR="00BE076A" w:rsidRPr="00B57DEF">
        <w:rPr>
          <w:rFonts w:cs="Calibri"/>
        </w:rPr>
        <w:t>Science</w:t>
      </w:r>
      <w:bookmarkEnd w:id="13"/>
      <w:bookmarkEnd w:id="14"/>
      <w:bookmarkEnd w:id="15"/>
      <w:r w:rsidR="00777AC5" w:rsidRPr="00B57DEF">
        <w:rPr>
          <w:rFonts w:cs="Calibri"/>
        </w:rPr>
        <w:t>, 200</w:t>
      </w:r>
      <w:r w:rsidRPr="00B57DEF">
        <w:rPr>
          <w:rFonts w:cs="Calibri"/>
        </w:rPr>
        <w:t>7</w:t>
      </w:r>
    </w:p>
    <w:p w:rsidR="0050471B" w:rsidRPr="00B57DEF" w:rsidRDefault="0050471B" w:rsidP="0050471B">
      <w:pPr>
        <w:pStyle w:val="BodyText1"/>
        <w:jc w:val="left"/>
        <w:rPr>
          <w:rFonts w:cs="Arial"/>
        </w:rPr>
      </w:pPr>
      <w:r w:rsidRPr="00B57DEF">
        <w:rPr>
          <w:rFonts w:cs="Arial"/>
        </w:rPr>
        <w:t xml:space="preserve">National Aerospace University – </w:t>
      </w:r>
      <w:r w:rsidR="00241DB7" w:rsidRPr="00B57DEF">
        <w:rPr>
          <w:rFonts w:cs="Arial"/>
        </w:rPr>
        <w:t>Kharkov</w:t>
      </w:r>
      <w:r w:rsidRPr="00B57DEF">
        <w:rPr>
          <w:rFonts w:cs="Arial"/>
        </w:rPr>
        <w:t xml:space="preserve"> Aviation Institute</w:t>
      </w:r>
    </w:p>
    <w:p w:rsidR="0050471B" w:rsidRPr="0050471B" w:rsidRDefault="0050471B" w:rsidP="0050471B">
      <w:pPr>
        <w:pStyle w:val="BodyText1"/>
        <w:jc w:val="left"/>
        <w:rPr>
          <w:rFonts w:cs="Arial"/>
          <w:lang w:val="en"/>
        </w:rPr>
      </w:pPr>
    </w:p>
    <w:p w:rsidR="00633EBA" w:rsidRPr="00BD15A2" w:rsidRDefault="00633EBA" w:rsidP="0050471B">
      <w:pPr>
        <w:pStyle w:val="Sectiontitle"/>
      </w:pPr>
      <w:r w:rsidRPr="0053493F">
        <w:t>WORK</w:t>
      </w:r>
      <w:r w:rsidRPr="00BD15A2">
        <w:t xml:space="preserve"> </w:t>
      </w:r>
      <w:r w:rsidRPr="0053493F">
        <w:t>EXPERIENCE</w:t>
      </w:r>
    </w:p>
    <w:p w:rsidR="00633EBA" w:rsidRPr="00BD15A2" w:rsidRDefault="00633EBA" w:rsidP="0050471B">
      <w:pPr>
        <w:pStyle w:val="Subtitleunderline"/>
        <w:spacing w:beforeLines="60" w:before="144"/>
        <w:ind w:left="706"/>
      </w:pPr>
      <w:r w:rsidRPr="00BD15A2">
        <w:t>“</w:t>
      </w:r>
      <w:r w:rsidR="00B859C3" w:rsidRPr="0053493F">
        <w:t>Sigma</w:t>
      </w:r>
      <w:r w:rsidR="00B859C3" w:rsidRPr="00BD15A2">
        <w:t xml:space="preserve"> </w:t>
      </w:r>
      <w:r w:rsidR="00B859C3" w:rsidRPr="0053493F">
        <w:t>Ukraine</w:t>
      </w:r>
      <w:r w:rsidRPr="00BD15A2">
        <w:t>” (</w:t>
      </w:r>
      <w:r w:rsidRPr="0053493F">
        <w:t>Kharkov</w:t>
      </w:r>
      <w:r w:rsidRPr="00BD15A2">
        <w:t xml:space="preserve">, </w:t>
      </w:r>
      <w:r w:rsidRPr="0053493F">
        <w:t>Ukraine</w:t>
      </w:r>
      <w:r w:rsidR="00F45282" w:rsidRPr="00BD15A2">
        <w:t xml:space="preserve">). </w:t>
      </w:r>
      <w:r w:rsidR="00452F39" w:rsidRPr="00BD15A2">
        <w:t>1</w:t>
      </w:r>
      <w:r w:rsidR="00F45282" w:rsidRPr="00BD15A2">
        <w:t>2/20</w:t>
      </w:r>
      <w:r w:rsidR="00B859C3" w:rsidRPr="00BD15A2">
        <w:t>13</w:t>
      </w:r>
      <w:r w:rsidRPr="00BD15A2">
        <w:t xml:space="preserve"> – </w:t>
      </w:r>
      <w:r w:rsidRPr="0053493F">
        <w:t>present</w:t>
      </w:r>
    </w:p>
    <w:p w:rsidR="00633EBA" w:rsidRPr="00BD15A2" w:rsidRDefault="00125236" w:rsidP="0050471B">
      <w:pPr>
        <w:pStyle w:val="BodyText1"/>
        <w:spacing w:before="0" w:afterLines="60" w:after="144"/>
        <w:jc w:val="left"/>
      </w:pPr>
      <w:r w:rsidRPr="0053493F">
        <w:t>Senior</w:t>
      </w:r>
      <w:r w:rsidRPr="00BD15A2">
        <w:t xml:space="preserve"> </w:t>
      </w:r>
      <w:r w:rsidR="00591458">
        <w:t>Javascript</w:t>
      </w:r>
      <w:r w:rsidR="008F56F8" w:rsidRPr="00BD15A2">
        <w:t xml:space="preserve"> </w:t>
      </w:r>
      <w:r w:rsidR="008F56F8">
        <w:t>Developer</w:t>
      </w:r>
    </w:p>
    <w:p w:rsidR="00B859C3" w:rsidRPr="0053493F" w:rsidRDefault="00B859C3" w:rsidP="0050471B">
      <w:pPr>
        <w:pStyle w:val="Subtitleunderline"/>
        <w:spacing w:beforeLines="60" w:before="144"/>
        <w:ind w:left="706"/>
        <w:rPr>
          <w:color w:val="000000"/>
          <w:sz w:val="27"/>
          <w:szCs w:val="27"/>
        </w:rPr>
      </w:pPr>
      <w:r w:rsidRPr="00BD15A2">
        <w:t>“</w:t>
      </w:r>
      <w:r w:rsidRPr="0053493F">
        <w:t>EPAM</w:t>
      </w:r>
      <w:r w:rsidRPr="00BD15A2">
        <w:t xml:space="preserve"> </w:t>
      </w:r>
      <w:r w:rsidRPr="0053493F">
        <w:t>Systems</w:t>
      </w:r>
      <w:r w:rsidRPr="00BD15A2">
        <w:t>” 11/2009 – 09/</w:t>
      </w:r>
      <w:r w:rsidRPr="0053493F">
        <w:t>2013</w:t>
      </w:r>
    </w:p>
    <w:p w:rsidR="00B859C3" w:rsidRPr="0053493F" w:rsidRDefault="00B859C3" w:rsidP="0050471B">
      <w:pPr>
        <w:spacing w:afterLines="60" w:after="144"/>
        <w:ind w:firstLine="708"/>
        <w:rPr>
          <w:rFonts w:ascii="Verdana" w:hAnsi="Verdana"/>
          <w:sz w:val="18"/>
          <w:szCs w:val="20"/>
          <w:lang w:eastAsia="en-US"/>
        </w:rPr>
      </w:pPr>
      <w:r w:rsidRPr="0053493F">
        <w:rPr>
          <w:rFonts w:ascii="Verdana" w:hAnsi="Verdana"/>
          <w:sz w:val="18"/>
          <w:szCs w:val="20"/>
          <w:lang w:eastAsia="en-US"/>
        </w:rPr>
        <w:t>Senior Software Engineer</w:t>
      </w:r>
      <w:bookmarkStart w:id="16" w:name="_GoBack"/>
      <w:bookmarkEnd w:id="16"/>
    </w:p>
    <w:p w:rsidR="00B859C3" w:rsidRPr="0053493F" w:rsidRDefault="00B859C3" w:rsidP="0050471B">
      <w:pPr>
        <w:pStyle w:val="Subtitleunderline"/>
        <w:spacing w:beforeLines="60" w:before="144"/>
        <w:ind w:left="706"/>
      </w:pPr>
      <w:r w:rsidRPr="0053493F">
        <w:t>“W3 Ukraine” 09/2005 – 10/2009</w:t>
      </w:r>
    </w:p>
    <w:p w:rsidR="00B859C3" w:rsidRPr="0053493F" w:rsidRDefault="008A6513" w:rsidP="0050471B">
      <w:pPr>
        <w:pStyle w:val="BodyText1"/>
        <w:spacing w:before="0" w:afterLines="60" w:after="144"/>
        <w:jc w:val="left"/>
      </w:pPr>
      <w:r w:rsidRPr="0053493F">
        <w:t>Web-developer</w:t>
      </w:r>
      <w:r w:rsidR="00105DA3">
        <w:t xml:space="preserve">, </w:t>
      </w:r>
      <w:r w:rsidRPr="0053493F">
        <w:t>Markup Team Lead</w:t>
      </w:r>
      <w:r w:rsidR="00105DA3">
        <w:t xml:space="preserve">, </w:t>
      </w:r>
      <w:r w:rsidRPr="0053493F">
        <w:t>Head of Training Dept.</w:t>
      </w:r>
      <w:r w:rsidR="00105DA3">
        <w:t xml:space="preserve">, </w:t>
      </w:r>
      <w:r w:rsidRPr="0053493F">
        <w:t>Lead Analyst</w:t>
      </w:r>
      <w:bookmarkStart w:id="17" w:name="OLE_LINK28"/>
    </w:p>
    <w:bookmarkEnd w:id="17"/>
    <w:p w:rsidR="005A0A38" w:rsidRPr="0053493F" w:rsidRDefault="00633EBA" w:rsidP="0050471B">
      <w:pPr>
        <w:pStyle w:val="Sectiontitle"/>
      </w:pPr>
      <w:r w:rsidRPr="0053493F">
        <w:lastRenderedPageBreak/>
        <w:t xml:space="preserve">PROJECT EXPERIENCE </w:t>
      </w:r>
    </w:p>
    <w:p w:rsidR="00663450" w:rsidRPr="0053493F" w:rsidRDefault="00663450" w:rsidP="0050471B">
      <w:pPr>
        <w:pStyle w:val="BodyText1"/>
        <w:jc w:val="left"/>
      </w:pPr>
      <w:r w:rsidRPr="0053493F">
        <w:rPr>
          <w:b/>
        </w:rPr>
        <w:t>Senior JavaScript Developer</w:t>
      </w:r>
      <w:r w:rsidRPr="0053493F">
        <w:t xml:space="preserve"> on development of frontend </w:t>
      </w:r>
      <w:r w:rsidR="00BA278F">
        <w:t>for</w:t>
      </w:r>
      <w:r w:rsidRPr="0053493F">
        <w:t xml:space="preserve"> </w:t>
      </w:r>
      <w:r w:rsidR="005F6072">
        <w:t>one-page</w:t>
      </w:r>
      <w:r w:rsidR="00A619AD">
        <w:t>-</w:t>
      </w:r>
      <w:r w:rsidR="005F6072">
        <w:t>appli</w:t>
      </w:r>
      <w:r w:rsidR="00A619AD">
        <w:t>c</w:t>
      </w:r>
      <w:r w:rsidR="005F6072">
        <w:t>ation</w:t>
      </w:r>
      <w:r w:rsidR="00BA278F">
        <w:t xml:space="preserve"> that is a part of geolocation oriented service</w:t>
      </w:r>
      <w:r w:rsidR="00D30B52">
        <w:t>.</w:t>
      </w:r>
    </w:p>
    <w:p w:rsidR="00663450" w:rsidRPr="0053493F" w:rsidRDefault="00663450" w:rsidP="0050471B">
      <w:pPr>
        <w:pStyle w:val="BodyText1"/>
        <w:jc w:val="left"/>
      </w:pPr>
      <w:r w:rsidRPr="0053493F">
        <w:t xml:space="preserve">Responsibilities: implementation of client-side </w:t>
      </w:r>
      <w:r w:rsidR="0053493F" w:rsidRPr="0053493F">
        <w:t>JavaScript</w:t>
      </w:r>
      <w:r w:rsidRPr="0053493F">
        <w:t>.</w:t>
      </w:r>
    </w:p>
    <w:p w:rsidR="00663450" w:rsidRPr="0053493F" w:rsidRDefault="00663450" w:rsidP="0050471B">
      <w:pPr>
        <w:pStyle w:val="BodyText1"/>
        <w:jc w:val="left"/>
      </w:pPr>
      <w:r w:rsidRPr="0053493F">
        <w:t xml:space="preserve">Technologies: HTML5, CSS3, </w:t>
      </w:r>
      <w:r w:rsidR="0053493F" w:rsidRPr="0053493F">
        <w:t>JavaScript</w:t>
      </w:r>
      <w:r w:rsidRPr="0053493F">
        <w:t xml:space="preserve"> (backbone, jQuery, OpenLayers), AJAX.</w:t>
      </w:r>
    </w:p>
    <w:p w:rsidR="00663450" w:rsidRPr="00BD15A2" w:rsidRDefault="00663450" w:rsidP="0050471B">
      <w:pPr>
        <w:pStyle w:val="BodyText1"/>
        <w:jc w:val="left"/>
        <w:rPr>
          <w:lang w:val="ru-RU"/>
        </w:rPr>
      </w:pPr>
      <w:r w:rsidRPr="0053493F">
        <w:t>Duration</w:t>
      </w:r>
      <w:r w:rsidRPr="00BD15A2">
        <w:rPr>
          <w:lang w:val="ru-RU"/>
        </w:rPr>
        <w:t xml:space="preserve">: </w:t>
      </w:r>
      <w:r w:rsidR="00280B43">
        <w:t>current</w:t>
      </w:r>
    </w:p>
    <w:p w:rsidR="00892427" w:rsidRPr="00BD15A2" w:rsidRDefault="00892427" w:rsidP="0050471B">
      <w:pPr>
        <w:pStyle w:val="BodyText1"/>
        <w:jc w:val="left"/>
        <w:rPr>
          <w:lang w:val="ru-RU"/>
        </w:rPr>
      </w:pPr>
    </w:p>
    <w:p w:rsidR="00421723" w:rsidRPr="0053493F" w:rsidRDefault="00421723" w:rsidP="0050471B">
      <w:pPr>
        <w:pStyle w:val="BodyText1"/>
        <w:jc w:val="left"/>
      </w:pPr>
      <w:r w:rsidRPr="0053493F">
        <w:rPr>
          <w:b/>
        </w:rPr>
        <w:t>Senior JavaScript Developer</w:t>
      </w:r>
      <w:r w:rsidRPr="0053493F">
        <w:t xml:space="preserve"> </w:t>
      </w:r>
      <w:r w:rsidR="0053493F" w:rsidRPr="0053493F">
        <w:t xml:space="preserve">on </w:t>
      </w:r>
      <w:bookmarkStart w:id="18" w:name="OLE_LINK17"/>
      <w:r w:rsidRPr="0053493F">
        <w:t xml:space="preserve">support and improve </w:t>
      </w:r>
      <w:bookmarkEnd w:id="18"/>
      <w:r w:rsidRPr="0053493F">
        <w:t>PHP-based service</w:t>
      </w:r>
      <w:r w:rsidR="0053493F" w:rsidRPr="0053493F">
        <w:t xml:space="preserve"> that</w:t>
      </w:r>
      <w:r w:rsidRPr="0053493F">
        <w:t xml:space="preserve"> oriented </w:t>
      </w:r>
      <w:r w:rsidR="0053493F" w:rsidRPr="0053493F">
        <w:t>to small</w:t>
      </w:r>
      <w:r w:rsidRPr="0053493F">
        <w:t xml:space="preserve"> </w:t>
      </w:r>
      <w:r w:rsidR="0053493F" w:rsidRPr="0053493F">
        <w:t>typographies.</w:t>
      </w:r>
    </w:p>
    <w:p w:rsidR="0053493F" w:rsidRPr="0053493F" w:rsidRDefault="0053493F" w:rsidP="0050471B">
      <w:pPr>
        <w:pStyle w:val="BodyText1"/>
        <w:jc w:val="left"/>
      </w:pPr>
      <w:r w:rsidRPr="0053493F">
        <w:t>Responsibilities: support and improve frontend part of service, business</w:t>
      </w:r>
      <w:r>
        <w:t>-</w:t>
      </w:r>
      <w:r w:rsidRPr="0053493F">
        <w:t xml:space="preserve">trip </w:t>
      </w:r>
      <w:r w:rsidR="00534A06">
        <w:t xml:space="preserve">to </w:t>
      </w:r>
      <w:r w:rsidR="00534A06" w:rsidRPr="00534A06">
        <w:t xml:space="preserve">the </w:t>
      </w:r>
      <w:r w:rsidRPr="0053493F">
        <w:t xml:space="preserve">client </w:t>
      </w:r>
      <w:r>
        <w:t xml:space="preserve">office </w:t>
      </w:r>
      <w:r w:rsidRPr="0053493F">
        <w:t xml:space="preserve">for </w:t>
      </w:r>
      <w:r>
        <w:t xml:space="preserve">investigation and </w:t>
      </w:r>
      <w:r w:rsidRPr="0053493F">
        <w:t>clarification</w:t>
      </w:r>
      <w:r>
        <w:t xml:space="preserve"> </w:t>
      </w:r>
      <w:r w:rsidRPr="0053493F">
        <w:t>project</w:t>
      </w:r>
      <w:r>
        <w:t xml:space="preserve"> scope</w:t>
      </w:r>
      <w:r w:rsidRPr="0053493F">
        <w:t>.</w:t>
      </w:r>
    </w:p>
    <w:p w:rsidR="00421723" w:rsidRPr="0053493F" w:rsidRDefault="00421723" w:rsidP="0050471B">
      <w:pPr>
        <w:pStyle w:val="BodyText1"/>
        <w:jc w:val="left"/>
      </w:pPr>
      <w:r w:rsidRPr="0053493F">
        <w:t xml:space="preserve">Technologies: HTML, CSS, </w:t>
      </w:r>
      <w:r w:rsidR="0053493F" w:rsidRPr="0053493F">
        <w:t>JavaScript</w:t>
      </w:r>
      <w:r w:rsidRPr="0053493F">
        <w:t xml:space="preserve"> (jQuery), AJAX, Smarty.</w:t>
      </w:r>
    </w:p>
    <w:p w:rsidR="00421723" w:rsidRPr="00BD15A2" w:rsidRDefault="00421723" w:rsidP="0050471B">
      <w:pPr>
        <w:pStyle w:val="BodyText1"/>
        <w:jc w:val="left"/>
        <w:rPr>
          <w:lang w:val="ru-RU"/>
        </w:rPr>
      </w:pPr>
      <w:r w:rsidRPr="0053493F">
        <w:t>Duration</w:t>
      </w:r>
      <w:r w:rsidRPr="00BD15A2">
        <w:rPr>
          <w:lang w:val="ru-RU"/>
        </w:rPr>
        <w:t xml:space="preserve">: </w:t>
      </w:r>
      <w:r w:rsidR="00BA278F" w:rsidRPr="00BD15A2">
        <w:rPr>
          <w:lang w:val="ru-RU"/>
        </w:rPr>
        <w:t>3</w:t>
      </w:r>
      <w:r w:rsidRPr="00BD15A2">
        <w:rPr>
          <w:lang w:val="ru-RU"/>
        </w:rPr>
        <w:t xml:space="preserve"> </w:t>
      </w:r>
      <w:r w:rsidR="0053493F">
        <w:t>month</w:t>
      </w:r>
    </w:p>
    <w:p w:rsidR="00556F92" w:rsidRDefault="00556F92" w:rsidP="00FA594E">
      <w:pPr>
        <w:pStyle w:val="BodyText1"/>
        <w:jc w:val="left"/>
        <w:rPr>
          <w:b/>
        </w:rPr>
      </w:pPr>
      <w:bookmarkStart w:id="19" w:name="OLE_LINK29"/>
      <w:bookmarkStart w:id="20" w:name="OLE_LINK30"/>
    </w:p>
    <w:p w:rsidR="00FA594E" w:rsidRPr="0053493F" w:rsidRDefault="00FA594E" w:rsidP="00FA594E">
      <w:pPr>
        <w:pStyle w:val="BodyText1"/>
        <w:jc w:val="left"/>
      </w:pPr>
      <w:r w:rsidRPr="0053493F">
        <w:rPr>
          <w:b/>
        </w:rPr>
        <w:t>Senior Software Engineer</w:t>
      </w:r>
      <w:r w:rsidRPr="0053493F">
        <w:t xml:space="preserve"> on development of user interface for administration component of private cloud solution.</w:t>
      </w:r>
      <w:r>
        <w:t xml:space="preserve"> Internal project.</w:t>
      </w:r>
    </w:p>
    <w:p w:rsidR="00FA594E" w:rsidRPr="0053493F" w:rsidRDefault="00FA594E" w:rsidP="00FA594E">
      <w:pPr>
        <w:pStyle w:val="BodyText1"/>
        <w:jc w:val="left"/>
      </w:pPr>
      <w:r w:rsidRPr="0053493F">
        <w:t>Responsibilities: design and implementation of user interface.</w:t>
      </w:r>
    </w:p>
    <w:p w:rsidR="00FA594E" w:rsidRPr="0053493F" w:rsidRDefault="00DA0EF3" w:rsidP="00FA594E">
      <w:pPr>
        <w:pStyle w:val="BodyText1"/>
        <w:jc w:val="left"/>
      </w:pPr>
      <w:r>
        <w:rPr>
          <w:lang w:val="ru-RU"/>
        </w:rPr>
        <w:t>Технологии</w:t>
      </w:r>
      <w:r w:rsidR="00FA594E" w:rsidRPr="0053493F">
        <w:t>:HTML5, CSS3, JavaScript (Google Closure JS, AngularJS), AJAX</w:t>
      </w:r>
      <w:r w:rsidR="00FA594E">
        <w:t xml:space="preserve">, </w:t>
      </w:r>
      <w:r w:rsidR="00FA594E" w:rsidRPr="0053493F">
        <w:t>JSP.</w:t>
      </w:r>
    </w:p>
    <w:p w:rsidR="00FA594E" w:rsidRPr="00BD15A2" w:rsidRDefault="00FA594E" w:rsidP="00FA594E">
      <w:pPr>
        <w:pStyle w:val="BodyText1"/>
        <w:jc w:val="left"/>
        <w:rPr>
          <w:lang w:val="ru-RU"/>
        </w:rPr>
      </w:pPr>
      <w:r w:rsidRPr="0053493F">
        <w:t>Duration</w:t>
      </w:r>
      <w:r w:rsidRPr="00BD15A2">
        <w:rPr>
          <w:lang w:val="ru-RU"/>
        </w:rPr>
        <w:t xml:space="preserve">: 2.5 </w:t>
      </w:r>
      <w:r w:rsidRPr="0053493F">
        <w:t>years</w:t>
      </w:r>
    </w:p>
    <w:p w:rsidR="00556F92" w:rsidRDefault="00556F92" w:rsidP="0050471B">
      <w:pPr>
        <w:pStyle w:val="BodyText1"/>
        <w:jc w:val="left"/>
        <w:rPr>
          <w:b/>
        </w:rPr>
      </w:pPr>
    </w:p>
    <w:p w:rsidR="00421723" w:rsidRPr="0053493F" w:rsidRDefault="00421723" w:rsidP="0050471B">
      <w:pPr>
        <w:pStyle w:val="BodyText1"/>
        <w:jc w:val="left"/>
      </w:pPr>
      <w:r w:rsidRPr="0053493F">
        <w:rPr>
          <w:b/>
        </w:rPr>
        <w:t>Senior Software Engineer</w:t>
      </w:r>
      <w:r w:rsidRPr="0053493F">
        <w:t xml:space="preserve"> on development of user interface for dating service.</w:t>
      </w:r>
    </w:p>
    <w:p w:rsidR="00421723" w:rsidRPr="0053493F" w:rsidRDefault="00421723" w:rsidP="0050471B">
      <w:pPr>
        <w:pStyle w:val="BodyText1"/>
        <w:jc w:val="left"/>
      </w:pPr>
      <w:r w:rsidRPr="0053493F">
        <w:t>Responsibilities: implementation of user interface, communicate with client (Skype and mail).</w:t>
      </w:r>
    </w:p>
    <w:p w:rsidR="00421723" w:rsidRPr="0053493F" w:rsidRDefault="00421723" w:rsidP="0050471B">
      <w:pPr>
        <w:pStyle w:val="BodyText1"/>
        <w:jc w:val="left"/>
      </w:pPr>
      <w:r w:rsidRPr="0053493F">
        <w:t xml:space="preserve">Technologies: JSP, HTML, CSS, </w:t>
      </w:r>
      <w:r w:rsidR="0053493F" w:rsidRPr="0053493F">
        <w:t>JavaScript</w:t>
      </w:r>
      <w:r w:rsidRPr="0053493F">
        <w:t xml:space="preserve"> (jQuery), AJAX.</w:t>
      </w:r>
    </w:p>
    <w:p w:rsidR="00421723" w:rsidRPr="00BD15A2" w:rsidRDefault="00421723" w:rsidP="0050471B">
      <w:pPr>
        <w:pStyle w:val="BodyText1"/>
        <w:jc w:val="left"/>
        <w:rPr>
          <w:lang w:val="ru-RU"/>
        </w:rPr>
      </w:pPr>
      <w:r w:rsidRPr="0053493F">
        <w:t>Duration</w:t>
      </w:r>
      <w:r w:rsidRPr="00BD15A2">
        <w:rPr>
          <w:lang w:val="ru-RU"/>
        </w:rPr>
        <w:t xml:space="preserve">: 1.5 </w:t>
      </w:r>
      <w:r w:rsidRPr="0053493F">
        <w:t>years</w:t>
      </w:r>
    </w:p>
    <w:p w:rsidR="00A42AED" w:rsidRPr="00BD15A2" w:rsidRDefault="00A42AED" w:rsidP="00A42AED">
      <w:pPr>
        <w:pStyle w:val="BodyText1"/>
        <w:jc w:val="left"/>
        <w:rPr>
          <w:b/>
          <w:lang w:val="ru-RU"/>
        </w:rPr>
      </w:pPr>
    </w:p>
    <w:bookmarkEnd w:id="19"/>
    <w:bookmarkEnd w:id="20"/>
    <w:p w:rsidR="00D46171" w:rsidRPr="0053493F" w:rsidRDefault="00D46171" w:rsidP="00D46171">
      <w:pPr>
        <w:pStyle w:val="BodyText1"/>
        <w:jc w:val="left"/>
      </w:pPr>
      <w:r w:rsidRPr="0053493F">
        <w:rPr>
          <w:b/>
        </w:rPr>
        <w:t xml:space="preserve">Head of Training </w:t>
      </w:r>
      <w:r w:rsidR="003B35F6" w:rsidRPr="0053493F">
        <w:rPr>
          <w:b/>
        </w:rPr>
        <w:t>Dept.</w:t>
      </w:r>
      <w:r w:rsidR="00076CD0">
        <w:rPr>
          <w:b/>
        </w:rPr>
        <w:t xml:space="preserve"> </w:t>
      </w:r>
      <w:r w:rsidRPr="0053493F">
        <w:rPr>
          <w:b/>
        </w:rPr>
        <w:t>/</w:t>
      </w:r>
      <w:r w:rsidR="00076CD0">
        <w:rPr>
          <w:b/>
        </w:rPr>
        <w:t xml:space="preserve"> </w:t>
      </w:r>
      <w:r w:rsidRPr="0053493F">
        <w:rPr>
          <w:b/>
        </w:rPr>
        <w:t>Lead Analyst</w:t>
      </w:r>
      <w:r w:rsidRPr="0053493F">
        <w:t xml:space="preserve"> on markup service.</w:t>
      </w:r>
    </w:p>
    <w:p w:rsidR="001A434B" w:rsidRDefault="001A434B" w:rsidP="00D46171">
      <w:pPr>
        <w:pStyle w:val="BodyText1"/>
        <w:jc w:val="left"/>
      </w:pPr>
      <w:r w:rsidRPr="001A434B">
        <w:t xml:space="preserve">Responsibilities: Research of new technologies </w:t>
      </w:r>
      <w:r w:rsidR="00222AB2">
        <w:t>of</w:t>
      </w:r>
      <w:r w:rsidRPr="001A434B">
        <w:t xml:space="preserve"> web development. Development and </w:t>
      </w:r>
      <w:r w:rsidR="00A97C41" w:rsidRPr="00A97C41">
        <w:t xml:space="preserve">introduction </w:t>
      </w:r>
      <w:r w:rsidR="00222AB2" w:rsidRPr="001A434B">
        <w:t xml:space="preserve">new technologies </w:t>
      </w:r>
      <w:r w:rsidRPr="001A434B">
        <w:t>into the development process. Expert help for solving issues that related to HTML/CSS. Support unified repository of knowledge base in actual state. Training of HTML-developers according to curriculum program developed in company. The selection of candidates for training, including qualification testing and interviews.</w:t>
      </w:r>
    </w:p>
    <w:p w:rsidR="00D46171" w:rsidRPr="0053493F" w:rsidRDefault="00D46171" w:rsidP="00D46171">
      <w:pPr>
        <w:pStyle w:val="BodyText1"/>
        <w:jc w:val="left"/>
      </w:pPr>
      <w:r w:rsidRPr="0053493F">
        <w:t>Technologies: HTML, CSS, JavaScript</w:t>
      </w:r>
      <w:r w:rsidR="00360312">
        <w:t xml:space="preserve">, </w:t>
      </w:r>
      <w:r w:rsidR="00360312" w:rsidRPr="00076CD0">
        <w:t>mentoring</w:t>
      </w:r>
    </w:p>
    <w:p w:rsidR="00D46171" w:rsidRPr="0053493F" w:rsidRDefault="00D46171" w:rsidP="00D46171">
      <w:pPr>
        <w:pStyle w:val="BodyText1"/>
        <w:jc w:val="left"/>
      </w:pPr>
      <w:r w:rsidRPr="0053493F">
        <w:t xml:space="preserve">Duration: </w:t>
      </w:r>
      <w:r>
        <w:t>2</w:t>
      </w:r>
      <w:r w:rsidRPr="0053493F">
        <w:t xml:space="preserve"> years</w:t>
      </w:r>
    </w:p>
    <w:p w:rsidR="00556F92" w:rsidRDefault="00556F92" w:rsidP="00900851">
      <w:pPr>
        <w:pStyle w:val="BodyText1"/>
        <w:jc w:val="left"/>
        <w:rPr>
          <w:b/>
        </w:rPr>
      </w:pPr>
    </w:p>
    <w:p w:rsidR="00900851" w:rsidRPr="0053493F" w:rsidRDefault="00900851" w:rsidP="00900851">
      <w:pPr>
        <w:pStyle w:val="BodyText1"/>
        <w:jc w:val="left"/>
      </w:pPr>
      <w:r w:rsidRPr="0053493F">
        <w:rPr>
          <w:b/>
        </w:rPr>
        <w:t>Markup Team Lead</w:t>
      </w:r>
      <w:r>
        <w:rPr>
          <w:b/>
        </w:rPr>
        <w:t xml:space="preserve"> </w:t>
      </w:r>
      <w:r w:rsidRPr="0053493F">
        <w:t>on markup service.</w:t>
      </w:r>
    </w:p>
    <w:p w:rsidR="00900851" w:rsidRPr="0053493F" w:rsidRDefault="00900851" w:rsidP="00900851">
      <w:pPr>
        <w:pStyle w:val="BodyText1"/>
        <w:jc w:val="left"/>
      </w:pPr>
      <w:r w:rsidRPr="0053493F">
        <w:t xml:space="preserve">Responsibilities: </w:t>
      </w:r>
      <w:r w:rsidR="00212B1F" w:rsidRPr="001A434B">
        <w:t xml:space="preserve">Expert help for solving issues that related to HTML/CSS. Support unified repository of knowledge base in actual state. </w:t>
      </w:r>
      <w:r w:rsidRPr="0053493F">
        <w:t xml:space="preserve">Training of HTML-developers according to curriculum program developed in company. Implementation of projects requiring special </w:t>
      </w:r>
      <w:r w:rsidR="00D9640A" w:rsidRPr="0053493F">
        <w:t xml:space="preserve">attention </w:t>
      </w:r>
      <w:r w:rsidR="00D9640A" w:rsidRPr="00076CD0">
        <w:t>and</w:t>
      </w:r>
      <w:r w:rsidR="00D9640A" w:rsidRPr="00BD15A2">
        <w:t xml:space="preserve"> </w:t>
      </w:r>
      <w:r w:rsidRPr="0053493F">
        <w:t>skills.</w:t>
      </w:r>
    </w:p>
    <w:p w:rsidR="00900851" w:rsidRPr="0053493F" w:rsidRDefault="00900851" w:rsidP="00900851">
      <w:pPr>
        <w:pStyle w:val="BodyText1"/>
        <w:jc w:val="left"/>
      </w:pPr>
      <w:r w:rsidRPr="0053493F">
        <w:t>Technologies: HTML, CSS, JavaScript</w:t>
      </w:r>
    </w:p>
    <w:p w:rsidR="00900851" w:rsidRPr="0053493F" w:rsidRDefault="00900851" w:rsidP="00900851">
      <w:pPr>
        <w:pStyle w:val="BodyText1"/>
        <w:jc w:val="left"/>
        <w:rPr>
          <w:szCs w:val="18"/>
        </w:rPr>
      </w:pPr>
      <w:r w:rsidRPr="0053493F">
        <w:t xml:space="preserve">Duration: </w:t>
      </w:r>
      <w:r w:rsidR="0095252F">
        <w:t>1 year</w:t>
      </w:r>
    </w:p>
    <w:p w:rsidR="00556F92" w:rsidRDefault="00556F92" w:rsidP="00900851">
      <w:pPr>
        <w:pStyle w:val="BodyText1"/>
        <w:jc w:val="left"/>
        <w:rPr>
          <w:b/>
        </w:rPr>
      </w:pPr>
    </w:p>
    <w:p w:rsidR="00900851" w:rsidRPr="0053493F" w:rsidRDefault="00900851" w:rsidP="00900851">
      <w:pPr>
        <w:pStyle w:val="BodyText1"/>
        <w:jc w:val="left"/>
      </w:pPr>
      <w:r w:rsidRPr="0053493F">
        <w:rPr>
          <w:b/>
        </w:rPr>
        <w:t>Web-developer</w:t>
      </w:r>
      <w:r>
        <w:rPr>
          <w:b/>
        </w:rPr>
        <w:t xml:space="preserve"> </w:t>
      </w:r>
      <w:r w:rsidRPr="0053493F">
        <w:t>on markup service.</w:t>
      </w:r>
    </w:p>
    <w:p w:rsidR="00A97C41" w:rsidRDefault="00900851" w:rsidP="00900851">
      <w:pPr>
        <w:pStyle w:val="BodyText1"/>
        <w:jc w:val="left"/>
      </w:pPr>
      <w:r w:rsidRPr="0053493F">
        <w:t xml:space="preserve">Responsibilities: </w:t>
      </w:r>
      <w:r w:rsidR="000725D7">
        <w:t>C</w:t>
      </w:r>
      <w:r w:rsidR="00C21EC9" w:rsidRPr="00C21EC9">
        <w:t xml:space="preserve">ross-browser markup of the sites for client services. </w:t>
      </w:r>
      <w:r w:rsidR="00A97C41" w:rsidRPr="001A434B">
        <w:t xml:space="preserve">Research and </w:t>
      </w:r>
      <w:r w:rsidR="00A97C41" w:rsidRPr="00A97C41">
        <w:t xml:space="preserve">introduction </w:t>
      </w:r>
      <w:r w:rsidR="00A97C41" w:rsidRPr="001A434B">
        <w:t xml:space="preserve">new technologies into the development process. </w:t>
      </w:r>
    </w:p>
    <w:p w:rsidR="00080C97" w:rsidRDefault="00900851" w:rsidP="00900851">
      <w:pPr>
        <w:pStyle w:val="BodyText1"/>
        <w:jc w:val="left"/>
      </w:pPr>
      <w:r w:rsidRPr="0053493F">
        <w:t>Technologies: HTML, CSS</w:t>
      </w:r>
    </w:p>
    <w:p w:rsidR="00900851" w:rsidRPr="0053493F" w:rsidRDefault="00900851" w:rsidP="00900851">
      <w:pPr>
        <w:pStyle w:val="BodyText1"/>
        <w:jc w:val="left"/>
        <w:rPr>
          <w:szCs w:val="18"/>
        </w:rPr>
      </w:pPr>
      <w:r w:rsidRPr="0053493F">
        <w:t xml:space="preserve">Duration: </w:t>
      </w:r>
      <w:r w:rsidR="00080C97">
        <w:t>1 year</w:t>
      </w:r>
    </w:p>
    <w:sectPr w:rsidR="00900851" w:rsidRPr="0053493F" w:rsidSect="000070C9">
      <w:pgSz w:w="11906" w:h="16838"/>
      <w:pgMar w:top="810" w:right="1077" w:bottom="81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98F" w:rsidRDefault="0073298F" w:rsidP="003E7CFA">
      <w:r>
        <w:separator/>
      </w:r>
    </w:p>
  </w:endnote>
  <w:endnote w:type="continuationSeparator" w:id="0">
    <w:p w:rsidR="0073298F" w:rsidRDefault="0073298F" w:rsidP="003E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98F" w:rsidRDefault="0073298F" w:rsidP="003E7CFA">
      <w:r>
        <w:separator/>
      </w:r>
    </w:p>
  </w:footnote>
  <w:footnote w:type="continuationSeparator" w:id="0">
    <w:p w:rsidR="0073298F" w:rsidRDefault="0073298F" w:rsidP="003E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5B0A9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6B342478"/>
    <w:lvl w:ilvl="0">
      <w:numFmt w:val="decimal"/>
      <w:lvlText w:val="*"/>
      <w:lvlJc w:val="left"/>
    </w:lvl>
  </w:abstractNum>
  <w:abstractNum w:abstractNumId="2">
    <w:nsid w:val="0B9F0D7C"/>
    <w:multiLevelType w:val="multilevel"/>
    <w:tmpl w:val="E6E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F598E"/>
    <w:multiLevelType w:val="multilevel"/>
    <w:tmpl w:val="5DB8F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1B2462"/>
    <w:multiLevelType w:val="multilevel"/>
    <w:tmpl w:val="58EA7FA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6A34AE"/>
    <w:multiLevelType w:val="hybridMultilevel"/>
    <w:tmpl w:val="49C69972"/>
    <w:lvl w:ilvl="0" w:tplc="A0B82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E74EE0"/>
    <w:multiLevelType w:val="hybridMultilevel"/>
    <w:tmpl w:val="58EA7FA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632003C"/>
    <w:multiLevelType w:val="hybridMultilevel"/>
    <w:tmpl w:val="7A347DEE"/>
    <w:lvl w:ilvl="0" w:tplc="A0B82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C07C37"/>
    <w:multiLevelType w:val="hybridMultilevel"/>
    <w:tmpl w:val="5DB8F84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Arial Rounded MT Bold" w:hAnsi="Arial Rounded MT Bold" w:hint="default"/>
        </w:rPr>
      </w:lvl>
    </w:lvlOverride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7"/>
    <w:rsid w:val="00001355"/>
    <w:rsid w:val="000046EC"/>
    <w:rsid w:val="00006612"/>
    <w:rsid w:val="00006D84"/>
    <w:rsid w:val="000070C9"/>
    <w:rsid w:val="0001419B"/>
    <w:rsid w:val="00015E37"/>
    <w:rsid w:val="000303A5"/>
    <w:rsid w:val="00033240"/>
    <w:rsid w:val="00035D1D"/>
    <w:rsid w:val="0004183C"/>
    <w:rsid w:val="00044326"/>
    <w:rsid w:val="0004693B"/>
    <w:rsid w:val="000628FD"/>
    <w:rsid w:val="00070DBC"/>
    <w:rsid w:val="000725D7"/>
    <w:rsid w:val="00073263"/>
    <w:rsid w:val="00076CD0"/>
    <w:rsid w:val="00080C97"/>
    <w:rsid w:val="000929BD"/>
    <w:rsid w:val="00093BF5"/>
    <w:rsid w:val="00095430"/>
    <w:rsid w:val="000A00F2"/>
    <w:rsid w:val="000A0192"/>
    <w:rsid w:val="000B32EC"/>
    <w:rsid w:val="000B5DC5"/>
    <w:rsid w:val="000C0616"/>
    <w:rsid w:val="000C323E"/>
    <w:rsid w:val="000C3DAB"/>
    <w:rsid w:val="000D53F3"/>
    <w:rsid w:val="000D580A"/>
    <w:rsid w:val="000D6390"/>
    <w:rsid w:val="000D6BCE"/>
    <w:rsid w:val="000D6E6E"/>
    <w:rsid w:val="000D7BD7"/>
    <w:rsid w:val="000E5DFE"/>
    <w:rsid w:val="000E67B4"/>
    <w:rsid w:val="000E7F43"/>
    <w:rsid w:val="000F0465"/>
    <w:rsid w:val="000F2E5C"/>
    <w:rsid w:val="000F609C"/>
    <w:rsid w:val="00105DA3"/>
    <w:rsid w:val="001065FB"/>
    <w:rsid w:val="00106995"/>
    <w:rsid w:val="00110EC0"/>
    <w:rsid w:val="00115498"/>
    <w:rsid w:val="0012342E"/>
    <w:rsid w:val="00123ED2"/>
    <w:rsid w:val="00125236"/>
    <w:rsid w:val="00130403"/>
    <w:rsid w:val="0013130C"/>
    <w:rsid w:val="00135C63"/>
    <w:rsid w:val="00141287"/>
    <w:rsid w:val="00144E97"/>
    <w:rsid w:val="00150D2F"/>
    <w:rsid w:val="00151C18"/>
    <w:rsid w:val="00155ED1"/>
    <w:rsid w:val="001566FA"/>
    <w:rsid w:val="001566FF"/>
    <w:rsid w:val="0016397B"/>
    <w:rsid w:val="00163A2C"/>
    <w:rsid w:val="00167B35"/>
    <w:rsid w:val="001736AC"/>
    <w:rsid w:val="001804A7"/>
    <w:rsid w:val="0018134F"/>
    <w:rsid w:val="00183DCB"/>
    <w:rsid w:val="0018580E"/>
    <w:rsid w:val="00187F03"/>
    <w:rsid w:val="001927D8"/>
    <w:rsid w:val="00195277"/>
    <w:rsid w:val="00195FA4"/>
    <w:rsid w:val="00196578"/>
    <w:rsid w:val="001A0051"/>
    <w:rsid w:val="001A0A83"/>
    <w:rsid w:val="001A118D"/>
    <w:rsid w:val="001A1B7E"/>
    <w:rsid w:val="001A434B"/>
    <w:rsid w:val="001A46B0"/>
    <w:rsid w:val="001A46D4"/>
    <w:rsid w:val="001A4BF7"/>
    <w:rsid w:val="001B382C"/>
    <w:rsid w:val="001B72E5"/>
    <w:rsid w:val="001C6474"/>
    <w:rsid w:val="001D205A"/>
    <w:rsid w:val="001D2219"/>
    <w:rsid w:val="001D2B8C"/>
    <w:rsid w:val="001D586A"/>
    <w:rsid w:val="001D60C7"/>
    <w:rsid w:val="001D6533"/>
    <w:rsid w:val="001E03C6"/>
    <w:rsid w:val="001E263B"/>
    <w:rsid w:val="001E2D9E"/>
    <w:rsid w:val="001E3060"/>
    <w:rsid w:val="001E41AC"/>
    <w:rsid w:val="001E473A"/>
    <w:rsid w:val="001E6D89"/>
    <w:rsid w:val="001E6EE5"/>
    <w:rsid w:val="001F31D0"/>
    <w:rsid w:val="001F3CE9"/>
    <w:rsid w:val="001F7AA7"/>
    <w:rsid w:val="0020195D"/>
    <w:rsid w:val="00205A51"/>
    <w:rsid w:val="0021126F"/>
    <w:rsid w:val="00212B1F"/>
    <w:rsid w:val="00213A9E"/>
    <w:rsid w:val="00215C50"/>
    <w:rsid w:val="00222AB2"/>
    <w:rsid w:val="002268F7"/>
    <w:rsid w:val="002378D9"/>
    <w:rsid w:val="002379C3"/>
    <w:rsid w:val="0024028C"/>
    <w:rsid w:val="00241DB7"/>
    <w:rsid w:val="00245CEE"/>
    <w:rsid w:val="00250270"/>
    <w:rsid w:val="00252498"/>
    <w:rsid w:val="00256AF5"/>
    <w:rsid w:val="0026369F"/>
    <w:rsid w:val="002638BA"/>
    <w:rsid w:val="00264A9C"/>
    <w:rsid w:val="00267267"/>
    <w:rsid w:val="00273086"/>
    <w:rsid w:val="00280B43"/>
    <w:rsid w:val="002917FF"/>
    <w:rsid w:val="00292D60"/>
    <w:rsid w:val="0029594A"/>
    <w:rsid w:val="002A47BA"/>
    <w:rsid w:val="002A7113"/>
    <w:rsid w:val="002B1DE5"/>
    <w:rsid w:val="002B2A20"/>
    <w:rsid w:val="002B4AB5"/>
    <w:rsid w:val="002C1009"/>
    <w:rsid w:val="002C25F2"/>
    <w:rsid w:val="002C27F4"/>
    <w:rsid w:val="002C467F"/>
    <w:rsid w:val="002D2770"/>
    <w:rsid w:val="002D6792"/>
    <w:rsid w:val="002E09C5"/>
    <w:rsid w:val="002F0CA4"/>
    <w:rsid w:val="00310D0D"/>
    <w:rsid w:val="00311394"/>
    <w:rsid w:val="00313E08"/>
    <w:rsid w:val="0032103A"/>
    <w:rsid w:val="00322F9A"/>
    <w:rsid w:val="0032589E"/>
    <w:rsid w:val="00330D1C"/>
    <w:rsid w:val="003376B1"/>
    <w:rsid w:val="003449E7"/>
    <w:rsid w:val="0035027D"/>
    <w:rsid w:val="003507EB"/>
    <w:rsid w:val="00354DC5"/>
    <w:rsid w:val="00360312"/>
    <w:rsid w:val="00364D8D"/>
    <w:rsid w:val="00364D97"/>
    <w:rsid w:val="00366D71"/>
    <w:rsid w:val="00374757"/>
    <w:rsid w:val="00377B05"/>
    <w:rsid w:val="00380EAC"/>
    <w:rsid w:val="00383806"/>
    <w:rsid w:val="003863F8"/>
    <w:rsid w:val="0038650B"/>
    <w:rsid w:val="003916B9"/>
    <w:rsid w:val="003A2B6A"/>
    <w:rsid w:val="003A2FFF"/>
    <w:rsid w:val="003B0919"/>
    <w:rsid w:val="003B35F6"/>
    <w:rsid w:val="003C5B9A"/>
    <w:rsid w:val="003D2226"/>
    <w:rsid w:val="003D3814"/>
    <w:rsid w:val="003D5EE8"/>
    <w:rsid w:val="003E30E5"/>
    <w:rsid w:val="003E3A85"/>
    <w:rsid w:val="003E5722"/>
    <w:rsid w:val="003E7CFA"/>
    <w:rsid w:val="003F1E29"/>
    <w:rsid w:val="00402E52"/>
    <w:rsid w:val="00404CDB"/>
    <w:rsid w:val="004119F9"/>
    <w:rsid w:val="0041317F"/>
    <w:rsid w:val="00413FF9"/>
    <w:rsid w:val="00415040"/>
    <w:rsid w:val="0041762B"/>
    <w:rsid w:val="00421723"/>
    <w:rsid w:val="004219F9"/>
    <w:rsid w:val="00426894"/>
    <w:rsid w:val="00427027"/>
    <w:rsid w:val="00431B6F"/>
    <w:rsid w:val="004357C6"/>
    <w:rsid w:val="00441BEB"/>
    <w:rsid w:val="00443436"/>
    <w:rsid w:val="004521B4"/>
    <w:rsid w:val="00452F39"/>
    <w:rsid w:val="004648EE"/>
    <w:rsid w:val="00467964"/>
    <w:rsid w:val="0047242A"/>
    <w:rsid w:val="00473268"/>
    <w:rsid w:val="00473AB3"/>
    <w:rsid w:val="00481605"/>
    <w:rsid w:val="00486F43"/>
    <w:rsid w:val="004871FF"/>
    <w:rsid w:val="00487BF1"/>
    <w:rsid w:val="00490307"/>
    <w:rsid w:val="00490669"/>
    <w:rsid w:val="00494697"/>
    <w:rsid w:val="00495CE3"/>
    <w:rsid w:val="004960C3"/>
    <w:rsid w:val="00497CFB"/>
    <w:rsid w:val="004A398F"/>
    <w:rsid w:val="004A5777"/>
    <w:rsid w:val="004B2DAA"/>
    <w:rsid w:val="004B5107"/>
    <w:rsid w:val="004B6A64"/>
    <w:rsid w:val="004C34AA"/>
    <w:rsid w:val="004C4253"/>
    <w:rsid w:val="004C5FAA"/>
    <w:rsid w:val="004C7B75"/>
    <w:rsid w:val="004D09C3"/>
    <w:rsid w:val="004D401E"/>
    <w:rsid w:val="004D41AA"/>
    <w:rsid w:val="004D4820"/>
    <w:rsid w:val="004D523A"/>
    <w:rsid w:val="004D5AF8"/>
    <w:rsid w:val="004E3716"/>
    <w:rsid w:val="004E5B35"/>
    <w:rsid w:val="004E5BB9"/>
    <w:rsid w:val="004F0757"/>
    <w:rsid w:val="004F7327"/>
    <w:rsid w:val="004F7F8A"/>
    <w:rsid w:val="00501DD9"/>
    <w:rsid w:val="005024D3"/>
    <w:rsid w:val="0050471B"/>
    <w:rsid w:val="00505F9A"/>
    <w:rsid w:val="00506DF9"/>
    <w:rsid w:val="00507008"/>
    <w:rsid w:val="00512BCD"/>
    <w:rsid w:val="005141D2"/>
    <w:rsid w:val="005163EE"/>
    <w:rsid w:val="005164B3"/>
    <w:rsid w:val="005220E7"/>
    <w:rsid w:val="0052219C"/>
    <w:rsid w:val="00532460"/>
    <w:rsid w:val="00533334"/>
    <w:rsid w:val="00533D71"/>
    <w:rsid w:val="0053493F"/>
    <w:rsid w:val="00534A06"/>
    <w:rsid w:val="00536906"/>
    <w:rsid w:val="00541C35"/>
    <w:rsid w:val="0054230E"/>
    <w:rsid w:val="00544EE2"/>
    <w:rsid w:val="00547C60"/>
    <w:rsid w:val="00553C7B"/>
    <w:rsid w:val="005541BB"/>
    <w:rsid w:val="00556F92"/>
    <w:rsid w:val="005600E7"/>
    <w:rsid w:val="005616C3"/>
    <w:rsid w:val="005646A0"/>
    <w:rsid w:val="005653C0"/>
    <w:rsid w:val="00566267"/>
    <w:rsid w:val="00580349"/>
    <w:rsid w:val="00582BBB"/>
    <w:rsid w:val="00583796"/>
    <w:rsid w:val="00586B17"/>
    <w:rsid w:val="00591458"/>
    <w:rsid w:val="005A0419"/>
    <w:rsid w:val="005A0A38"/>
    <w:rsid w:val="005A0EA2"/>
    <w:rsid w:val="005A78A1"/>
    <w:rsid w:val="005B48E7"/>
    <w:rsid w:val="005B5F7C"/>
    <w:rsid w:val="005B66B0"/>
    <w:rsid w:val="005C0BAF"/>
    <w:rsid w:val="005C4C78"/>
    <w:rsid w:val="005C6714"/>
    <w:rsid w:val="005D0698"/>
    <w:rsid w:val="005D10B5"/>
    <w:rsid w:val="005E4004"/>
    <w:rsid w:val="005E6E63"/>
    <w:rsid w:val="005E7317"/>
    <w:rsid w:val="005E73D3"/>
    <w:rsid w:val="005F5794"/>
    <w:rsid w:val="005F6072"/>
    <w:rsid w:val="006034C8"/>
    <w:rsid w:val="00605405"/>
    <w:rsid w:val="006106CB"/>
    <w:rsid w:val="00610871"/>
    <w:rsid w:val="00621D38"/>
    <w:rsid w:val="00624393"/>
    <w:rsid w:val="00627A5B"/>
    <w:rsid w:val="00630DF7"/>
    <w:rsid w:val="00631214"/>
    <w:rsid w:val="00633EBA"/>
    <w:rsid w:val="006346BE"/>
    <w:rsid w:val="00635285"/>
    <w:rsid w:val="00635D27"/>
    <w:rsid w:val="00647747"/>
    <w:rsid w:val="006508B9"/>
    <w:rsid w:val="00652E63"/>
    <w:rsid w:val="00663450"/>
    <w:rsid w:val="0066580B"/>
    <w:rsid w:val="0066613E"/>
    <w:rsid w:val="0067365A"/>
    <w:rsid w:val="0067507B"/>
    <w:rsid w:val="00676165"/>
    <w:rsid w:val="006769CC"/>
    <w:rsid w:val="006808F2"/>
    <w:rsid w:val="00681F7C"/>
    <w:rsid w:val="0069012B"/>
    <w:rsid w:val="0069224F"/>
    <w:rsid w:val="00694086"/>
    <w:rsid w:val="006A1C6A"/>
    <w:rsid w:val="006A56AF"/>
    <w:rsid w:val="006B02C8"/>
    <w:rsid w:val="006B21CA"/>
    <w:rsid w:val="006C0128"/>
    <w:rsid w:val="006C0747"/>
    <w:rsid w:val="006D00E0"/>
    <w:rsid w:val="006D50EF"/>
    <w:rsid w:val="006F0D7B"/>
    <w:rsid w:val="00700C28"/>
    <w:rsid w:val="00701CB0"/>
    <w:rsid w:val="007029A0"/>
    <w:rsid w:val="0070329D"/>
    <w:rsid w:val="00705344"/>
    <w:rsid w:val="00705B36"/>
    <w:rsid w:val="0070713A"/>
    <w:rsid w:val="00715264"/>
    <w:rsid w:val="00715F18"/>
    <w:rsid w:val="0072016B"/>
    <w:rsid w:val="00722C87"/>
    <w:rsid w:val="00726AF1"/>
    <w:rsid w:val="00726D80"/>
    <w:rsid w:val="0073298F"/>
    <w:rsid w:val="00733FB8"/>
    <w:rsid w:val="00734C57"/>
    <w:rsid w:val="00735872"/>
    <w:rsid w:val="007366F7"/>
    <w:rsid w:val="007371E5"/>
    <w:rsid w:val="00746F92"/>
    <w:rsid w:val="00747951"/>
    <w:rsid w:val="00752418"/>
    <w:rsid w:val="007600C6"/>
    <w:rsid w:val="00762DA9"/>
    <w:rsid w:val="007651A4"/>
    <w:rsid w:val="007676EC"/>
    <w:rsid w:val="00770165"/>
    <w:rsid w:val="00772A79"/>
    <w:rsid w:val="00772B67"/>
    <w:rsid w:val="007773FF"/>
    <w:rsid w:val="00777AC5"/>
    <w:rsid w:val="00780F53"/>
    <w:rsid w:val="00784130"/>
    <w:rsid w:val="0078453E"/>
    <w:rsid w:val="007845FC"/>
    <w:rsid w:val="00792A9C"/>
    <w:rsid w:val="007A00FA"/>
    <w:rsid w:val="007A1417"/>
    <w:rsid w:val="007B38B0"/>
    <w:rsid w:val="007B71C7"/>
    <w:rsid w:val="007C535F"/>
    <w:rsid w:val="007C544B"/>
    <w:rsid w:val="007C7F36"/>
    <w:rsid w:val="007D4354"/>
    <w:rsid w:val="007E0E77"/>
    <w:rsid w:val="007E15CF"/>
    <w:rsid w:val="007E1FC4"/>
    <w:rsid w:val="007E3C06"/>
    <w:rsid w:val="007E415B"/>
    <w:rsid w:val="007F1EE3"/>
    <w:rsid w:val="007F26CF"/>
    <w:rsid w:val="008073A9"/>
    <w:rsid w:val="00810979"/>
    <w:rsid w:val="00810A21"/>
    <w:rsid w:val="008116D4"/>
    <w:rsid w:val="00812DB4"/>
    <w:rsid w:val="008136CD"/>
    <w:rsid w:val="00814A0E"/>
    <w:rsid w:val="00831F7F"/>
    <w:rsid w:val="00833050"/>
    <w:rsid w:val="008419C5"/>
    <w:rsid w:val="00844A3D"/>
    <w:rsid w:val="00844A7D"/>
    <w:rsid w:val="00854884"/>
    <w:rsid w:val="00854D1A"/>
    <w:rsid w:val="00856C3F"/>
    <w:rsid w:val="00860E57"/>
    <w:rsid w:val="0086138D"/>
    <w:rsid w:val="008613FF"/>
    <w:rsid w:val="00861A2D"/>
    <w:rsid w:val="00862A93"/>
    <w:rsid w:val="008651E8"/>
    <w:rsid w:val="00866742"/>
    <w:rsid w:val="00866D2E"/>
    <w:rsid w:val="00876CBC"/>
    <w:rsid w:val="00892427"/>
    <w:rsid w:val="008940C6"/>
    <w:rsid w:val="00894C43"/>
    <w:rsid w:val="00896568"/>
    <w:rsid w:val="008A23F1"/>
    <w:rsid w:val="008A6513"/>
    <w:rsid w:val="008B1163"/>
    <w:rsid w:val="008B451A"/>
    <w:rsid w:val="008B5F15"/>
    <w:rsid w:val="008B6919"/>
    <w:rsid w:val="008C1290"/>
    <w:rsid w:val="008C1330"/>
    <w:rsid w:val="008C3B78"/>
    <w:rsid w:val="008C583D"/>
    <w:rsid w:val="008C73CE"/>
    <w:rsid w:val="008D01DD"/>
    <w:rsid w:val="008D52EA"/>
    <w:rsid w:val="008D7EF9"/>
    <w:rsid w:val="008E0390"/>
    <w:rsid w:val="008E1183"/>
    <w:rsid w:val="008E53E4"/>
    <w:rsid w:val="008F472F"/>
    <w:rsid w:val="008F56F8"/>
    <w:rsid w:val="008F7BA4"/>
    <w:rsid w:val="00900851"/>
    <w:rsid w:val="00902B6F"/>
    <w:rsid w:val="00903907"/>
    <w:rsid w:val="009046E9"/>
    <w:rsid w:val="00910AA7"/>
    <w:rsid w:val="009163FA"/>
    <w:rsid w:val="0091754C"/>
    <w:rsid w:val="009178AD"/>
    <w:rsid w:val="00924B9D"/>
    <w:rsid w:val="009261EA"/>
    <w:rsid w:val="00927305"/>
    <w:rsid w:val="00930035"/>
    <w:rsid w:val="00931078"/>
    <w:rsid w:val="009424E9"/>
    <w:rsid w:val="0094365D"/>
    <w:rsid w:val="009466B1"/>
    <w:rsid w:val="00950202"/>
    <w:rsid w:val="0095252F"/>
    <w:rsid w:val="00952A97"/>
    <w:rsid w:val="00957403"/>
    <w:rsid w:val="0095763C"/>
    <w:rsid w:val="00957FED"/>
    <w:rsid w:val="00962665"/>
    <w:rsid w:val="0096491E"/>
    <w:rsid w:val="00965A7B"/>
    <w:rsid w:val="00965B9F"/>
    <w:rsid w:val="00970715"/>
    <w:rsid w:val="0098336E"/>
    <w:rsid w:val="00983762"/>
    <w:rsid w:val="00996EEB"/>
    <w:rsid w:val="009A52AC"/>
    <w:rsid w:val="009A597F"/>
    <w:rsid w:val="009A6109"/>
    <w:rsid w:val="009B3128"/>
    <w:rsid w:val="009B6196"/>
    <w:rsid w:val="009B7A63"/>
    <w:rsid w:val="009C6856"/>
    <w:rsid w:val="009D2FFA"/>
    <w:rsid w:val="009D3101"/>
    <w:rsid w:val="009D4EEA"/>
    <w:rsid w:val="009D5CC7"/>
    <w:rsid w:val="009E1AB7"/>
    <w:rsid w:val="009E2FE7"/>
    <w:rsid w:val="009E301B"/>
    <w:rsid w:val="009E3663"/>
    <w:rsid w:val="009F452A"/>
    <w:rsid w:val="009F71D0"/>
    <w:rsid w:val="00A050BA"/>
    <w:rsid w:val="00A05298"/>
    <w:rsid w:val="00A114D7"/>
    <w:rsid w:val="00A15411"/>
    <w:rsid w:val="00A215E6"/>
    <w:rsid w:val="00A21F8B"/>
    <w:rsid w:val="00A2484B"/>
    <w:rsid w:val="00A34B36"/>
    <w:rsid w:val="00A42AED"/>
    <w:rsid w:val="00A43EDD"/>
    <w:rsid w:val="00A46FE5"/>
    <w:rsid w:val="00A47625"/>
    <w:rsid w:val="00A47731"/>
    <w:rsid w:val="00A47F35"/>
    <w:rsid w:val="00A50A67"/>
    <w:rsid w:val="00A567F0"/>
    <w:rsid w:val="00A57066"/>
    <w:rsid w:val="00A618E0"/>
    <w:rsid w:val="00A619AD"/>
    <w:rsid w:val="00A70A67"/>
    <w:rsid w:val="00A70A93"/>
    <w:rsid w:val="00A7396D"/>
    <w:rsid w:val="00A75F1D"/>
    <w:rsid w:val="00A76231"/>
    <w:rsid w:val="00A91166"/>
    <w:rsid w:val="00A92CFB"/>
    <w:rsid w:val="00A92F69"/>
    <w:rsid w:val="00A97C41"/>
    <w:rsid w:val="00AA1A3F"/>
    <w:rsid w:val="00AA67D3"/>
    <w:rsid w:val="00AA6D6B"/>
    <w:rsid w:val="00AB4077"/>
    <w:rsid w:val="00AC7F39"/>
    <w:rsid w:val="00AD3757"/>
    <w:rsid w:val="00AD3992"/>
    <w:rsid w:val="00AD40FF"/>
    <w:rsid w:val="00AD6489"/>
    <w:rsid w:val="00AD7E94"/>
    <w:rsid w:val="00AE0204"/>
    <w:rsid w:val="00AE0F9E"/>
    <w:rsid w:val="00AE2693"/>
    <w:rsid w:val="00AE6D05"/>
    <w:rsid w:val="00AF2E3D"/>
    <w:rsid w:val="00AF3229"/>
    <w:rsid w:val="00B0044F"/>
    <w:rsid w:val="00B01F28"/>
    <w:rsid w:val="00B045E2"/>
    <w:rsid w:val="00B0599B"/>
    <w:rsid w:val="00B06C78"/>
    <w:rsid w:val="00B167E1"/>
    <w:rsid w:val="00B173F4"/>
    <w:rsid w:val="00B24892"/>
    <w:rsid w:val="00B26870"/>
    <w:rsid w:val="00B30222"/>
    <w:rsid w:val="00B31ACB"/>
    <w:rsid w:val="00B35CB3"/>
    <w:rsid w:val="00B45B78"/>
    <w:rsid w:val="00B474B5"/>
    <w:rsid w:val="00B50088"/>
    <w:rsid w:val="00B51258"/>
    <w:rsid w:val="00B5257B"/>
    <w:rsid w:val="00B55077"/>
    <w:rsid w:val="00B57BDF"/>
    <w:rsid w:val="00B57DEF"/>
    <w:rsid w:val="00B62F68"/>
    <w:rsid w:val="00B63B96"/>
    <w:rsid w:val="00B6563A"/>
    <w:rsid w:val="00B67C66"/>
    <w:rsid w:val="00B76302"/>
    <w:rsid w:val="00B77A01"/>
    <w:rsid w:val="00B859C3"/>
    <w:rsid w:val="00B86F86"/>
    <w:rsid w:val="00B87C4E"/>
    <w:rsid w:val="00B9032B"/>
    <w:rsid w:val="00B918CD"/>
    <w:rsid w:val="00B9255E"/>
    <w:rsid w:val="00B92969"/>
    <w:rsid w:val="00B95503"/>
    <w:rsid w:val="00B96622"/>
    <w:rsid w:val="00BA278F"/>
    <w:rsid w:val="00BA69FB"/>
    <w:rsid w:val="00BA6D36"/>
    <w:rsid w:val="00BB0062"/>
    <w:rsid w:val="00BB44F4"/>
    <w:rsid w:val="00BC3A9A"/>
    <w:rsid w:val="00BC7D36"/>
    <w:rsid w:val="00BD15A2"/>
    <w:rsid w:val="00BD1887"/>
    <w:rsid w:val="00BD35AD"/>
    <w:rsid w:val="00BE076A"/>
    <w:rsid w:val="00BE0A1D"/>
    <w:rsid w:val="00BE0F78"/>
    <w:rsid w:val="00BE2C4E"/>
    <w:rsid w:val="00BE4C92"/>
    <w:rsid w:val="00BE6174"/>
    <w:rsid w:val="00BE6361"/>
    <w:rsid w:val="00BF333A"/>
    <w:rsid w:val="00BF5312"/>
    <w:rsid w:val="00C00B5C"/>
    <w:rsid w:val="00C0122A"/>
    <w:rsid w:val="00C04325"/>
    <w:rsid w:val="00C051C6"/>
    <w:rsid w:val="00C06504"/>
    <w:rsid w:val="00C07791"/>
    <w:rsid w:val="00C10FF3"/>
    <w:rsid w:val="00C13C95"/>
    <w:rsid w:val="00C143EE"/>
    <w:rsid w:val="00C15CE6"/>
    <w:rsid w:val="00C21EC9"/>
    <w:rsid w:val="00C242B9"/>
    <w:rsid w:val="00C26E7F"/>
    <w:rsid w:val="00C30646"/>
    <w:rsid w:val="00C3076C"/>
    <w:rsid w:val="00C34CCE"/>
    <w:rsid w:val="00C378C7"/>
    <w:rsid w:val="00C46D9C"/>
    <w:rsid w:val="00C6343C"/>
    <w:rsid w:val="00C67F4F"/>
    <w:rsid w:val="00C701BC"/>
    <w:rsid w:val="00C70BB1"/>
    <w:rsid w:val="00C72C50"/>
    <w:rsid w:val="00C829E3"/>
    <w:rsid w:val="00C90D70"/>
    <w:rsid w:val="00C9193C"/>
    <w:rsid w:val="00C9741E"/>
    <w:rsid w:val="00CA47DE"/>
    <w:rsid w:val="00CA598C"/>
    <w:rsid w:val="00CA6109"/>
    <w:rsid w:val="00CB02D3"/>
    <w:rsid w:val="00CB27C2"/>
    <w:rsid w:val="00CB5241"/>
    <w:rsid w:val="00CB5C6B"/>
    <w:rsid w:val="00CB76E9"/>
    <w:rsid w:val="00CD0AB2"/>
    <w:rsid w:val="00CD0E0F"/>
    <w:rsid w:val="00CD5203"/>
    <w:rsid w:val="00CD5564"/>
    <w:rsid w:val="00CD6308"/>
    <w:rsid w:val="00CE15FE"/>
    <w:rsid w:val="00CE1CB3"/>
    <w:rsid w:val="00CE652F"/>
    <w:rsid w:val="00CE6AE4"/>
    <w:rsid w:val="00CE78C4"/>
    <w:rsid w:val="00CF6F61"/>
    <w:rsid w:val="00D06553"/>
    <w:rsid w:val="00D145F0"/>
    <w:rsid w:val="00D16F99"/>
    <w:rsid w:val="00D1763D"/>
    <w:rsid w:val="00D23268"/>
    <w:rsid w:val="00D23B1D"/>
    <w:rsid w:val="00D247EE"/>
    <w:rsid w:val="00D30B52"/>
    <w:rsid w:val="00D367D8"/>
    <w:rsid w:val="00D41A9F"/>
    <w:rsid w:val="00D422B6"/>
    <w:rsid w:val="00D46171"/>
    <w:rsid w:val="00D560E8"/>
    <w:rsid w:val="00D6413E"/>
    <w:rsid w:val="00D647D4"/>
    <w:rsid w:val="00D651EC"/>
    <w:rsid w:val="00D7009A"/>
    <w:rsid w:val="00D737CD"/>
    <w:rsid w:val="00D906F7"/>
    <w:rsid w:val="00D938AB"/>
    <w:rsid w:val="00D9640A"/>
    <w:rsid w:val="00D96DE2"/>
    <w:rsid w:val="00D96F02"/>
    <w:rsid w:val="00DA007F"/>
    <w:rsid w:val="00DA0ED8"/>
    <w:rsid w:val="00DA0EF3"/>
    <w:rsid w:val="00DA536C"/>
    <w:rsid w:val="00DA76F7"/>
    <w:rsid w:val="00DB05D3"/>
    <w:rsid w:val="00DB0B06"/>
    <w:rsid w:val="00DB1B7B"/>
    <w:rsid w:val="00DB1EDB"/>
    <w:rsid w:val="00DC3A47"/>
    <w:rsid w:val="00DC3C69"/>
    <w:rsid w:val="00DD0275"/>
    <w:rsid w:val="00DD2271"/>
    <w:rsid w:val="00DD3F2A"/>
    <w:rsid w:val="00DD4816"/>
    <w:rsid w:val="00DD6636"/>
    <w:rsid w:val="00DE0011"/>
    <w:rsid w:val="00DE21CA"/>
    <w:rsid w:val="00DE2A37"/>
    <w:rsid w:val="00DE5278"/>
    <w:rsid w:val="00DF1E14"/>
    <w:rsid w:val="00DF421E"/>
    <w:rsid w:val="00E02304"/>
    <w:rsid w:val="00E0241E"/>
    <w:rsid w:val="00E10026"/>
    <w:rsid w:val="00E120BF"/>
    <w:rsid w:val="00E22C58"/>
    <w:rsid w:val="00E24985"/>
    <w:rsid w:val="00E25564"/>
    <w:rsid w:val="00E25778"/>
    <w:rsid w:val="00E27763"/>
    <w:rsid w:val="00E35DF4"/>
    <w:rsid w:val="00E41AF8"/>
    <w:rsid w:val="00E427E2"/>
    <w:rsid w:val="00E42F1D"/>
    <w:rsid w:val="00E468F3"/>
    <w:rsid w:val="00E5116D"/>
    <w:rsid w:val="00E51216"/>
    <w:rsid w:val="00E52B61"/>
    <w:rsid w:val="00E5430C"/>
    <w:rsid w:val="00E54464"/>
    <w:rsid w:val="00E554E2"/>
    <w:rsid w:val="00E55FE6"/>
    <w:rsid w:val="00E61F01"/>
    <w:rsid w:val="00E62D40"/>
    <w:rsid w:val="00E6645A"/>
    <w:rsid w:val="00E7232C"/>
    <w:rsid w:val="00E75E26"/>
    <w:rsid w:val="00E761C9"/>
    <w:rsid w:val="00E77BEB"/>
    <w:rsid w:val="00E83433"/>
    <w:rsid w:val="00E858B0"/>
    <w:rsid w:val="00E91B04"/>
    <w:rsid w:val="00E926CB"/>
    <w:rsid w:val="00E940CA"/>
    <w:rsid w:val="00E97C1A"/>
    <w:rsid w:val="00EA361E"/>
    <w:rsid w:val="00EA714D"/>
    <w:rsid w:val="00EB2633"/>
    <w:rsid w:val="00EB7548"/>
    <w:rsid w:val="00EC668E"/>
    <w:rsid w:val="00ED15FA"/>
    <w:rsid w:val="00ED2123"/>
    <w:rsid w:val="00EE2DBF"/>
    <w:rsid w:val="00EE6A08"/>
    <w:rsid w:val="00EF0818"/>
    <w:rsid w:val="00F21B58"/>
    <w:rsid w:val="00F2338E"/>
    <w:rsid w:val="00F31840"/>
    <w:rsid w:val="00F362A5"/>
    <w:rsid w:val="00F372A3"/>
    <w:rsid w:val="00F37D6A"/>
    <w:rsid w:val="00F37D8E"/>
    <w:rsid w:val="00F44FFF"/>
    <w:rsid w:val="00F451BE"/>
    <w:rsid w:val="00F45282"/>
    <w:rsid w:val="00F51DB1"/>
    <w:rsid w:val="00F547F0"/>
    <w:rsid w:val="00F611C5"/>
    <w:rsid w:val="00F614A8"/>
    <w:rsid w:val="00F70245"/>
    <w:rsid w:val="00F728E5"/>
    <w:rsid w:val="00F76179"/>
    <w:rsid w:val="00F769D4"/>
    <w:rsid w:val="00F76A6B"/>
    <w:rsid w:val="00F81D8C"/>
    <w:rsid w:val="00F847F8"/>
    <w:rsid w:val="00F8761C"/>
    <w:rsid w:val="00F8780D"/>
    <w:rsid w:val="00F9227A"/>
    <w:rsid w:val="00F96CB6"/>
    <w:rsid w:val="00F96D07"/>
    <w:rsid w:val="00FA4533"/>
    <w:rsid w:val="00FA594E"/>
    <w:rsid w:val="00FB037C"/>
    <w:rsid w:val="00FB049F"/>
    <w:rsid w:val="00FB31EC"/>
    <w:rsid w:val="00FC2480"/>
    <w:rsid w:val="00FC2B98"/>
    <w:rsid w:val="00FC336E"/>
    <w:rsid w:val="00FC6946"/>
    <w:rsid w:val="00FD5C57"/>
    <w:rsid w:val="00FD7BC4"/>
    <w:rsid w:val="00FE0CF2"/>
    <w:rsid w:val="00FE2768"/>
    <w:rsid w:val="00FE5EA3"/>
    <w:rsid w:val="00FF1202"/>
    <w:rsid w:val="00FF1ACF"/>
    <w:rsid w:val="00FF5CD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48AE3-509C-4DEE-99FC-612C0F9C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38"/>
    <w:rPr>
      <w:sz w:val="24"/>
      <w:szCs w:val="24"/>
      <w:lang w:eastAsia="ru-RU"/>
    </w:rPr>
  </w:style>
  <w:style w:type="paragraph" w:styleId="Heading1">
    <w:name w:val="heading 1"/>
    <w:basedOn w:val="Normal"/>
    <w:next w:val="BodyText"/>
    <w:qFormat/>
    <w:rsid w:val="00633EBA"/>
    <w:pPr>
      <w:keepNext/>
      <w:spacing w:before="240" w:after="60"/>
      <w:outlineLvl w:val="0"/>
    </w:pPr>
    <w:rPr>
      <w:rFonts w:ascii="Arial" w:hAnsi="Arial" w:cs="Arial"/>
      <w:b/>
      <w:bCs/>
      <w:kern w:val="32"/>
      <w:sz w:val="18"/>
      <w:szCs w:val="32"/>
      <w:lang w:eastAsia="en-US"/>
    </w:rPr>
  </w:style>
  <w:style w:type="paragraph" w:styleId="Heading2">
    <w:name w:val="heading 2"/>
    <w:basedOn w:val="Normal"/>
    <w:next w:val="BodyText"/>
    <w:qFormat/>
    <w:rsid w:val="00633EBA"/>
    <w:pPr>
      <w:keepNext/>
      <w:spacing w:before="120" w:after="60"/>
      <w:ind w:left="851"/>
      <w:outlineLvl w:val="1"/>
    </w:pPr>
    <w:rPr>
      <w:rFonts w:ascii="Verdana" w:hAnsi="Verdana" w:cs="Arial"/>
      <w:b/>
      <w:bCs/>
      <w:iCs/>
      <w:sz w:val="18"/>
      <w:szCs w:val="28"/>
      <w:u w:val="single"/>
      <w:lang w:eastAsia="en-US"/>
    </w:rPr>
  </w:style>
  <w:style w:type="paragraph" w:styleId="Heading3">
    <w:name w:val="heading 3"/>
    <w:basedOn w:val="Normal"/>
    <w:next w:val="Heading4"/>
    <w:qFormat/>
    <w:rsid w:val="00633EBA"/>
    <w:pPr>
      <w:keepNext/>
      <w:spacing w:before="60" w:after="60"/>
      <w:ind w:left="851"/>
      <w:outlineLvl w:val="2"/>
    </w:pPr>
    <w:rPr>
      <w:rFonts w:ascii="Verdana" w:hAnsi="Verdana" w:cs="Arial"/>
      <w:bCs/>
      <w:i/>
      <w:sz w:val="18"/>
      <w:szCs w:val="26"/>
      <w:lang w:eastAsia="en-US"/>
    </w:rPr>
  </w:style>
  <w:style w:type="paragraph" w:styleId="Heading4">
    <w:name w:val="heading 4"/>
    <w:basedOn w:val="Normal"/>
    <w:next w:val="BodyText2"/>
    <w:qFormat/>
    <w:rsid w:val="00633EBA"/>
    <w:pPr>
      <w:keepNext/>
      <w:spacing w:before="60" w:after="60"/>
      <w:ind w:left="851"/>
      <w:outlineLvl w:val="3"/>
    </w:pPr>
    <w:rPr>
      <w:rFonts w:ascii="Verdana" w:hAnsi="Verdana"/>
      <w:b/>
      <w:bCs/>
      <w:sz w:val="1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0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77BEB"/>
    <w:rPr>
      <w:color w:val="0000FF"/>
      <w:u w:val="single"/>
    </w:rPr>
  </w:style>
  <w:style w:type="character" w:styleId="FollowedHyperlink">
    <w:name w:val="FollowedHyperlink"/>
    <w:rsid w:val="000E67B4"/>
    <w:rPr>
      <w:color w:val="800080"/>
      <w:u w:val="single"/>
    </w:rPr>
  </w:style>
  <w:style w:type="paragraph" w:customStyle="1" w:styleId="Code">
    <w:name w:val="Code"/>
    <w:basedOn w:val="Normal"/>
    <w:link w:val="CodeChar"/>
    <w:rsid w:val="00DF421E"/>
    <w:rPr>
      <w:rFonts w:ascii="Courier New" w:hAnsi="Courier New"/>
      <w:sz w:val="20"/>
      <w:szCs w:val="20"/>
      <w:lang w:eastAsia="en-US"/>
    </w:rPr>
  </w:style>
  <w:style w:type="paragraph" w:customStyle="1" w:styleId="HeadFoot">
    <w:name w:val="HeadFoot"/>
    <w:basedOn w:val="Normal"/>
    <w:autoRedefine/>
    <w:rsid w:val="00DF421E"/>
    <w:rPr>
      <w:rFonts w:ascii="Tahoma" w:hAnsi="Tahoma"/>
      <w:sz w:val="16"/>
      <w:lang w:eastAsia="en-US"/>
    </w:rPr>
  </w:style>
  <w:style w:type="paragraph" w:styleId="Header">
    <w:name w:val="header"/>
    <w:basedOn w:val="Normal"/>
    <w:rsid w:val="004357C6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4357C6"/>
    <w:pPr>
      <w:tabs>
        <w:tab w:val="center" w:pos="4677"/>
        <w:tab w:val="right" w:pos="9355"/>
      </w:tabs>
    </w:pPr>
  </w:style>
  <w:style w:type="character" w:customStyle="1" w:styleId="pageheadboldbrown1">
    <w:name w:val="pageheadboldbrown1"/>
    <w:rsid w:val="00BA6D36"/>
    <w:rPr>
      <w:rFonts w:ascii="Verdana" w:hAnsi="Verdana" w:hint="default"/>
      <w:b/>
      <w:bCs/>
      <w:color w:val="AF5D3C"/>
      <w:sz w:val="23"/>
      <w:szCs w:val="23"/>
    </w:rPr>
  </w:style>
  <w:style w:type="paragraph" w:customStyle="1" w:styleId="StyleTahoma9ptBoldUnderlineLeft-017cmLinespacing">
    <w:name w:val="Style Tahoma 9 pt Bold Underline Left:  -017 cm Line spacing:..."/>
    <w:basedOn w:val="Normal"/>
    <w:link w:val="StyleTahoma9ptBoldUnderlineLeft-017cmLinespacingChar"/>
    <w:rsid w:val="009D2FFA"/>
    <w:pPr>
      <w:spacing w:before="100" w:beforeAutospacing="1" w:line="312" w:lineRule="auto"/>
    </w:pPr>
    <w:rPr>
      <w:rFonts w:ascii="Tahoma" w:hAnsi="Tahoma"/>
      <w:b/>
      <w:bCs/>
      <w:sz w:val="18"/>
      <w:szCs w:val="20"/>
      <w:u w:val="single"/>
    </w:rPr>
  </w:style>
  <w:style w:type="paragraph" w:customStyle="1" w:styleId="StyleTahoma9ptBoldLinespacingMultiple13li">
    <w:name w:val="Style Tahoma 9 pt Bold Line spacing:  Multiple 13 li"/>
    <w:basedOn w:val="Normal"/>
    <w:rsid w:val="009D2FFA"/>
    <w:pPr>
      <w:spacing w:before="100" w:beforeAutospacing="1" w:after="100" w:afterAutospacing="1" w:line="312" w:lineRule="auto"/>
    </w:pPr>
    <w:rPr>
      <w:rFonts w:ascii="Tahoma" w:hAnsi="Tahoma"/>
      <w:b/>
      <w:bCs/>
      <w:sz w:val="18"/>
      <w:szCs w:val="20"/>
    </w:rPr>
  </w:style>
  <w:style w:type="paragraph" w:styleId="BodyText">
    <w:name w:val="Body Text"/>
    <w:basedOn w:val="Normal"/>
    <w:rsid w:val="00633EBA"/>
    <w:pPr>
      <w:spacing w:after="120"/>
    </w:pPr>
  </w:style>
  <w:style w:type="paragraph" w:styleId="BodyText2">
    <w:name w:val="Body Text 2"/>
    <w:basedOn w:val="Normal"/>
    <w:rsid w:val="00633EBA"/>
    <w:pPr>
      <w:spacing w:after="120" w:line="480" w:lineRule="auto"/>
    </w:pPr>
  </w:style>
  <w:style w:type="paragraph" w:customStyle="1" w:styleId="Subtitleunderline">
    <w:name w:val="Subtitle underline"/>
    <w:basedOn w:val="StyleTahoma9ptBoldUnderlineLeft-017cmLinespacing"/>
    <w:rsid w:val="00A46FE5"/>
    <w:pPr>
      <w:spacing w:before="120" w:beforeAutospacing="0"/>
      <w:ind w:left="709"/>
    </w:pPr>
    <w:rPr>
      <w:rFonts w:ascii="Verdana" w:hAnsi="Verdana"/>
    </w:rPr>
  </w:style>
  <w:style w:type="character" w:customStyle="1" w:styleId="StyleTahoma9ptBoldUnderlineLeft-017cmLinespacingChar">
    <w:name w:val="Style Tahoma 9 pt Bold Underline Left:  -017 cm Line spacing:... Char"/>
    <w:link w:val="StyleTahoma9ptBoldUnderlineLeft-017cmLinespacing"/>
    <w:rsid w:val="00633EBA"/>
    <w:rPr>
      <w:rFonts w:ascii="Tahoma" w:hAnsi="Tahoma"/>
      <w:b/>
      <w:bCs/>
      <w:sz w:val="18"/>
      <w:u w:val="single"/>
      <w:lang w:val="ru-RU" w:eastAsia="ru-RU" w:bidi="ar-SA"/>
    </w:rPr>
  </w:style>
  <w:style w:type="paragraph" w:customStyle="1" w:styleId="Name">
    <w:name w:val="Name"/>
    <w:basedOn w:val="Normal"/>
    <w:rsid w:val="00633EBA"/>
    <w:pPr>
      <w:pBdr>
        <w:bottom w:val="single" w:sz="4" w:space="1" w:color="auto"/>
      </w:pBdr>
      <w:spacing w:line="312" w:lineRule="auto"/>
    </w:pPr>
    <w:rPr>
      <w:rFonts w:ascii="Verdana" w:hAnsi="Verdana"/>
      <w:sz w:val="32"/>
      <w:szCs w:val="20"/>
    </w:rPr>
  </w:style>
  <w:style w:type="paragraph" w:customStyle="1" w:styleId="Sectiontitle">
    <w:name w:val="Section title"/>
    <w:basedOn w:val="StyleTahoma9ptBoldUnderlineLeft-017cmLinespacing"/>
    <w:rsid w:val="00633EBA"/>
    <w:rPr>
      <w:rFonts w:ascii="Verdana" w:hAnsi="Verdana"/>
      <w:u w:val="none"/>
    </w:rPr>
  </w:style>
  <w:style w:type="paragraph" w:customStyle="1" w:styleId="BodyText1">
    <w:name w:val="Body Text1"/>
    <w:basedOn w:val="Code"/>
    <w:link w:val="BodytextChar"/>
    <w:rsid w:val="00EB7548"/>
    <w:pPr>
      <w:spacing w:before="60" w:after="60"/>
      <w:ind w:left="709"/>
      <w:jc w:val="both"/>
    </w:pPr>
    <w:rPr>
      <w:rFonts w:ascii="Verdana" w:hAnsi="Verdana"/>
      <w:sz w:val="18"/>
    </w:rPr>
  </w:style>
  <w:style w:type="character" w:customStyle="1" w:styleId="CodeChar">
    <w:name w:val="Code Char"/>
    <w:link w:val="Code"/>
    <w:rsid w:val="00A46FE5"/>
    <w:rPr>
      <w:rFonts w:ascii="Courier New" w:hAnsi="Courier New"/>
      <w:lang w:val="en-US" w:eastAsia="en-US" w:bidi="ar-SA"/>
    </w:rPr>
  </w:style>
  <w:style w:type="character" w:customStyle="1" w:styleId="BodytextChar">
    <w:name w:val="Body text Char"/>
    <w:link w:val="BodyText1"/>
    <w:rsid w:val="00A46FE5"/>
    <w:rPr>
      <w:rFonts w:ascii="Verdana" w:hAnsi="Verdana"/>
      <w:sz w:val="18"/>
      <w:lang w:val="en-US" w:eastAsia="en-US" w:bidi="ar-SA"/>
    </w:rPr>
  </w:style>
  <w:style w:type="paragraph" w:customStyle="1" w:styleId="NameSurname">
    <w:name w:val="NameSurname"/>
    <w:basedOn w:val="Name"/>
    <w:qFormat/>
    <w:rsid w:val="00E51216"/>
    <w:rPr>
      <w:szCs w:val="32"/>
    </w:rPr>
  </w:style>
  <w:style w:type="paragraph" w:customStyle="1" w:styleId="PhoneAddress">
    <w:name w:val="PhoneAddress"/>
    <w:basedOn w:val="Name"/>
    <w:qFormat/>
    <w:rsid w:val="00E51216"/>
    <w:pPr>
      <w:ind w:firstLine="708"/>
      <w:jc w:val="both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E51216"/>
    <w:pPr>
      <w:spacing w:before="240" w:after="120"/>
      <w:jc w:val="center"/>
    </w:pPr>
    <w:rPr>
      <w:rFonts w:ascii="Arial" w:hAnsi="Arial"/>
      <w:b/>
      <w:szCs w:val="20"/>
    </w:rPr>
  </w:style>
  <w:style w:type="character" w:customStyle="1" w:styleId="SubtitleChar">
    <w:name w:val="Subtitle Char"/>
    <w:link w:val="Subtitle"/>
    <w:rsid w:val="00E51216"/>
    <w:rPr>
      <w:rFonts w:ascii="Arial" w:hAnsi="Arial"/>
      <w:b/>
      <w:sz w:val="24"/>
      <w:lang w:eastAsia="ru-RU"/>
    </w:rPr>
  </w:style>
  <w:style w:type="paragraph" w:styleId="ListBullet">
    <w:name w:val="List Bullet"/>
    <w:basedOn w:val="Normal"/>
    <w:rsid w:val="00556F92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andf@mail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tion\00Personal\CV\CV-SigmaEclip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res xmlns="aa3af942-7c49-4922-9372-4669ba35f01f">Sigma</Type_x0020_res>
    <Programming_x0020_languages_x0020_and_x0020_technologies xmlns="aa3af942-7c49-4922-9372-4669ba35f01f" xsi:nil="true"/>
    <Position xmlns="aa3af942-7c49-4922-9372-4669ba35f01f">Senior Software Developer</Position>
    <Competence xmlns="aa3af942-7c49-4922-9372-4669ba35f01f">.Net</Competence>
    <Work xmlns="aa3af942-7c49-4922-9372-4669ba35f01f">New</Work>
    <Doc_x0020_ID xmlns="aa3af942-7c49-4922-9372-4669ba35f01f" xsi:nil="true"/>
    <Status xmlns="aa3af942-7c49-4922-9372-4669ba35f01f" xsi:nil="true"/>
    <Comments xmlns="aa3af942-7c49-4922-9372-4669ba35f01f">Есть summary под позицию MS Commerce</Comments>
    <Rrimary_x0020_Skills xmlns="aa3af942-7c49-4922-9372-4669ba35f01f">.Net</Rrimary_x0020_Skills>
    <Possibility_x0020_to_x0020_go_x0020_abroad xmlns="aa3af942-7c49-4922-9372-4669ba35f01f" xsi:nil="true"/>
    <Employee_x0020_name xmlns="aa3af942-7c49-4922-9372-4669ba35f01f">
      <UserInfo>
        <DisplayName/>
        <AccountId/>
        <AccountType/>
      </UserInfo>
    </Employee_x0020_na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47131F277A84982DF2F0BCB1EAB21" ma:contentTypeVersion="15" ma:contentTypeDescription="Create a new document." ma:contentTypeScope="" ma:versionID="c60726661f6fe713bf26ef56ee0d6804">
  <xsd:schema xmlns:xsd="http://www.w3.org/2001/XMLSchema" xmlns:xs="http://www.w3.org/2001/XMLSchema" xmlns:p="http://schemas.microsoft.com/office/2006/metadata/properties" xmlns:ns2="aa3af942-7c49-4922-9372-4669ba35f01f" targetNamespace="http://schemas.microsoft.com/office/2006/metadata/properties" ma:root="true" ma:fieldsID="e19d175936952bfcf16dbd70a677bc7e" ns2:_="">
    <xsd:import namespace="aa3af942-7c49-4922-9372-4669ba35f01f"/>
    <xsd:element name="properties">
      <xsd:complexType>
        <xsd:sequence>
          <xsd:element name="documentManagement">
            <xsd:complexType>
              <xsd:all>
                <xsd:element ref="ns2:Doc_x0020_ID" minOccurs="0"/>
                <xsd:element ref="ns2:Position" minOccurs="0"/>
                <xsd:element ref="ns2:Possibility_x0020_to_x0020_go_x0020_abroad" minOccurs="0"/>
                <xsd:element ref="ns2:Status" minOccurs="0"/>
                <xsd:element ref="ns2:Comments" minOccurs="0"/>
                <xsd:element ref="ns2:Type_x0020_res" minOccurs="0"/>
                <xsd:element ref="ns2:Competence" minOccurs="0"/>
                <xsd:element ref="ns2:Rrimary_x0020_Skills" minOccurs="0"/>
                <xsd:element ref="ns2:Work" minOccurs="0"/>
                <xsd:element ref="ns2:Programming_x0020_languages_x0020_and_x0020_technologies" minOccurs="0"/>
                <xsd:element ref="ns2:Employee_x0020_nam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af942-7c49-4922-9372-4669ba35f01f" elementFormDefault="qualified">
    <xsd:import namespace="http://schemas.microsoft.com/office/2006/documentManagement/types"/>
    <xsd:import namespace="http://schemas.microsoft.com/office/infopath/2007/PartnerControls"/>
    <xsd:element name="Doc_x0020_ID" ma:index="8" nillable="true" ma:displayName="Doc ID" ma:internalName="Doc_x0020_ID">
      <xsd:simpleType>
        <xsd:restriction base="dms:Text">
          <xsd:maxLength value="255"/>
        </xsd:restriction>
      </xsd:simpleType>
    </xsd:element>
    <xsd:element name="Position" ma:index="9" nillable="true" ma:displayName="Position" ma:internalName="Position">
      <xsd:simpleType>
        <xsd:restriction base="dms:Text">
          <xsd:maxLength value="255"/>
        </xsd:restriction>
      </xsd:simpleType>
    </xsd:element>
    <xsd:element name="Possibility_x0020_to_x0020_go_x0020_abroad" ma:index="10" nillable="true" ma:displayName="Abroad" ma:default="" ma:internalName="Possibility_x0020_to_x0020_go_x0020_abroad">
      <xsd:simpleType>
        <xsd:restriction base="dms:Text">
          <xsd:maxLength value="255"/>
        </xsd:restriction>
      </xsd:simpleType>
    </xsd:element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  <xsd:element name="Comments" ma:index="12" nillable="true" ma:displayName="Comments" ma:internalName="Comments">
      <xsd:simpleType>
        <xsd:restriction base="dms:Text">
          <xsd:maxLength value="255"/>
        </xsd:restriction>
      </xsd:simpleType>
    </xsd:element>
    <xsd:element name="Type_x0020_res" ma:index="13" nillable="true" ma:displayName="Type res" ma:internalName="Type_x0020_res">
      <xsd:simpleType>
        <xsd:restriction base="dms:Text">
          <xsd:maxLength value="255"/>
        </xsd:restriction>
      </xsd:simpleType>
    </xsd:element>
    <xsd:element name="Competence" ma:index="14" nillable="true" ma:displayName="Competence" ma:internalName="Competence">
      <xsd:simpleType>
        <xsd:restriction base="dms:Text">
          <xsd:maxLength value="255"/>
        </xsd:restriction>
      </xsd:simpleType>
    </xsd:element>
    <xsd:element name="Rrimary_x0020_Skills" ma:index="15" nillable="true" ma:displayName="Rrimary Skills" ma:internalName="Rrimary_x0020_Skills">
      <xsd:simpleType>
        <xsd:restriction base="dms:Text">
          <xsd:maxLength value="255"/>
        </xsd:restriction>
      </xsd:simpleType>
    </xsd:element>
    <xsd:element name="Work" ma:index="16" nillable="true" ma:displayName="Work" ma:internalName="Work">
      <xsd:simpleType>
        <xsd:restriction base="dms:Text">
          <xsd:maxLength value="255"/>
        </xsd:restriction>
      </xsd:simpleType>
    </xsd:element>
    <xsd:element name="Programming_x0020_languages_x0020_and_x0020_technologies" ma:index="17" nillable="true" ma:displayName="Programming languages and technologies" ma:internalName="Programming_x0020_languages_x0020_and_x0020_technologies">
      <xsd:simpleType>
        <xsd:restriction base="dms:Text">
          <xsd:maxLength value="255"/>
        </xsd:restriction>
      </xsd:simpleType>
    </xsd:element>
    <xsd:element name="Employee_x0020_name" ma:index="18" ma:displayName="Employee name" ma:list="UserInfo" ma:SharePointGroup="0" ma:internalName="Employee_x0020_name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C840B-F2A0-445D-A69A-C086B27DAFF1}">
  <ds:schemaRefs>
    <ds:schemaRef ds:uri="http://schemas.microsoft.com/office/2006/metadata/properties"/>
    <ds:schemaRef ds:uri="http://schemas.microsoft.com/office/infopath/2007/PartnerControls"/>
    <ds:schemaRef ds:uri="aa3af942-7c49-4922-9372-4669ba35f01f"/>
  </ds:schemaRefs>
</ds:datastoreItem>
</file>

<file path=customXml/itemProps2.xml><?xml version="1.0" encoding="utf-8"?>
<ds:datastoreItem xmlns:ds="http://schemas.openxmlformats.org/officeDocument/2006/customXml" ds:itemID="{6A1C2CC8-1984-4892-9C83-E8EFAD1CA6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FD609-BCE1-4113-9105-4AAAACB4BBA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6CB9A05-5AD9-4E09-A9C7-AD3E2D08F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af942-7c49-4922-9372-4669ba35f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713C79-7752-490B-B3EF-0B663B49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CV-SigmaEclipse</Template>
  <TotalTime>17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CV Maxim</vt:lpstr>
      <vt:lpstr>CV Maxim</vt:lpstr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Maxim</dc:title>
  <dc:subject/>
  <dc:creator>dshevchenko</dc:creator>
  <cp:keywords/>
  <cp:lastModifiedBy>Forfutdinov, Vladimir</cp:lastModifiedBy>
  <cp:revision>21</cp:revision>
  <cp:lastPrinted>1899-12-31T21:00:00Z</cp:lastPrinted>
  <dcterms:created xsi:type="dcterms:W3CDTF">2014-08-13T15:15:00Z</dcterms:created>
  <dcterms:modified xsi:type="dcterms:W3CDTF">2014-08-13T15:32:00Z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0x01010009C47131F277A84982DF2F0BCB1EAB21</vt:lpwstr>
  </property>
  <property fmtid="{D5CDD505-2E9C-101B-9397-08002B2CF9AE}" pid="4" name="Order">
    <vt:lpwstr>120800.000000000</vt:lpwstr>
  </property>
  <property fmtid="{D5CDD505-2E9C-101B-9397-08002B2CF9AE}" pid="5" name="display_urn:schemas-microsoft-com:office:office#Employee_x0020_name">
    <vt:lpwstr>Forfutdinov, Vladimir</vt:lpwstr>
  </property>
</Properties>
</file>